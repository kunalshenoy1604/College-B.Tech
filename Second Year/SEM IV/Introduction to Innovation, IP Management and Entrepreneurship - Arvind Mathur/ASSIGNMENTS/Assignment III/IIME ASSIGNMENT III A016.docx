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EA0D" w14:textId="425ABB96" w:rsidR="00E81978" w:rsidRDefault="006F444E">
      <w:pPr>
        <w:pStyle w:val="Title"/>
      </w:pPr>
      <w:sdt>
        <w:sdtPr>
          <w:alias w:val="Title:"/>
          <w:tag w:val="Title:"/>
          <w:id w:val="726351117"/>
          <w:placeholder>
            <w:docPart w:val="2B0C690815A94B64BD9F6902A38529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F61BF">
            <w:t>IIME ASSIGNMENT III</w:t>
          </w:r>
        </w:sdtContent>
      </w:sdt>
    </w:p>
    <w:p w14:paraId="73C4DC7F" w14:textId="0E08DC24" w:rsidR="00B823AA" w:rsidRDefault="00CF61BF" w:rsidP="00B823AA">
      <w:pPr>
        <w:pStyle w:val="Title2"/>
      </w:pPr>
      <w:r>
        <w:t xml:space="preserve">Varun </w:t>
      </w:r>
      <w:proofErr w:type="spellStart"/>
      <w:r>
        <w:t>Mahendra</w:t>
      </w:r>
      <w:proofErr w:type="spellEnd"/>
      <w:r>
        <w:t xml:space="preserve"> Khadayate, </w:t>
      </w:r>
      <w:proofErr w:type="spellStart"/>
      <w:r>
        <w:t>Btech</w:t>
      </w:r>
      <w:proofErr w:type="spellEnd"/>
      <w:r>
        <w:t xml:space="preserve"> (SY)</w:t>
      </w:r>
    </w:p>
    <w:p w14:paraId="624BE3EE" w14:textId="4C9AD196" w:rsidR="00E81978" w:rsidRDefault="00CF61BF" w:rsidP="00B823AA">
      <w:pPr>
        <w:pStyle w:val="Title2"/>
      </w:pPr>
      <w:r>
        <w:t>NMIMS</w:t>
      </w:r>
    </w:p>
    <w:sdt>
      <w:sdtPr>
        <w:alias w:val="Author Note:"/>
        <w:tag w:val="Author Note:"/>
        <w:id w:val="266668659"/>
        <w:placeholder>
          <w:docPart w:val="7E18F6D1C56F4E6C82969154AD617119"/>
        </w:placeholder>
        <w:temporary/>
        <w:showingPlcHdr/>
        <w15:appearance w15:val="hidden"/>
      </w:sdtPr>
      <w:sdtEndPr/>
      <w:sdtContent>
        <w:p w14:paraId="1473FB9A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40880A21" w14:textId="0509F9E9" w:rsidR="00E81978" w:rsidRDefault="00CF61BF" w:rsidP="00B823AA">
      <w:pPr>
        <w:pStyle w:val="Title2"/>
      </w:pPr>
      <w:r>
        <w:t>ROLL NO. A016</w:t>
      </w:r>
    </w:p>
    <w:p w14:paraId="6AC5119F" w14:textId="0AAB79B9" w:rsidR="00CF61BF" w:rsidRDefault="00CF61BF" w:rsidP="00B823AA">
      <w:pPr>
        <w:pStyle w:val="Title2"/>
      </w:pPr>
      <w:r>
        <w:t>SAPID: 70362019028</w:t>
      </w:r>
    </w:p>
    <w:p w14:paraId="6F696EF1" w14:textId="3AD2115B" w:rsidR="00CF61BF" w:rsidRDefault="00CF61BF" w:rsidP="00B823AA">
      <w:pPr>
        <w:pStyle w:val="Title2"/>
      </w:pPr>
    </w:p>
    <w:p w14:paraId="27F0A900" w14:textId="56902FC7" w:rsidR="00CF61BF" w:rsidRDefault="00CF61BF" w:rsidP="00B823AA">
      <w:pPr>
        <w:pStyle w:val="Title2"/>
      </w:pPr>
    </w:p>
    <w:p w14:paraId="7485C9C5" w14:textId="4B9A7AA9" w:rsidR="00CF61BF" w:rsidRDefault="00CF61BF" w:rsidP="00B823AA">
      <w:pPr>
        <w:pStyle w:val="Title2"/>
      </w:pPr>
    </w:p>
    <w:p w14:paraId="0060750C" w14:textId="0F77040F" w:rsidR="00CF61BF" w:rsidRDefault="00CF61BF" w:rsidP="00B823AA">
      <w:pPr>
        <w:pStyle w:val="Title2"/>
      </w:pPr>
    </w:p>
    <w:p w14:paraId="63E37DDA" w14:textId="29600A91" w:rsidR="00CF61BF" w:rsidRDefault="00CF61BF" w:rsidP="00B823AA">
      <w:pPr>
        <w:pStyle w:val="Title2"/>
      </w:pPr>
    </w:p>
    <w:p w14:paraId="648217B8" w14:textId="6DD4CCC7" w:rsidR="00CF61BF" w:rsidRDefault="00CF61BF" w:rsidP="00B823AA">
      <w:pPr>
        <w:pStyle w:val="Title2"/>
      </w:pPr>
    </w:p>
    <w:p w14:paraId="17C0CD74" w14:textId="5A96A8FD" w:rsidR="00CF61BF" w:rsidRDefault="00CF61BF" w:rsidP="00B823AA">
      <w:pPr>
        <w:pStyle w:val="Title2"/>
      </w:pPr>
    </w:p>
    <w:p w14:paraId="60DDE78C" w14:textId="3C08C671" w:rsidR="00CF61BF" w:rsidRDefault="00CF61BF" w:rsidP="00B823AA">
      <w:pPr>
        <w:pStyle w:val="Title2"/>
      </w:pPr>
    </w:p>
    <w:p w14:paraId="37B1BC10" w14:textId="38887194" w:rsidR="00CF61BF" w:rsidRDefault="00CF61BF" w:rsidP="00B823AA">
      <w:pPr>
        <w:pStyle w:val="Title2"/>
      </w:pPr>
    </w:p>
    <w:p w14:paraId="10DA674D" w14:textId="0CF21122" w:rsidR="00CF61BF" w:rsidRDefault="00CF61BF" w:rsidP="00CF61BF">
      <w:pPr>
        <w:pStyle w:val="Heading1"/>
      </w:pPr>
      <w:r>
        <w:lastRenderedPageBreak/>
        <w:t>Business Idea Summary</w:t>
      </w:r>
    </w:p>
    <w:p w14:paraId="24E63D42" w14:textId="27A510E6" w:rsidR="00CF61BF" w:rsidRDefault="00CF61BF" w:rsidP="00CF61BF">
      <w:pPr>
        <w:pStyle w:val="Heading2"/>
      </w:pPr>
      <w:r w:rsidRPr="00847C63">
        <w:t xml:space="preserve">What is the product/service? </w:t>
      </w:r>
    </w:p>
    <w:p w14:paraId="02860DC4" w14:textId="7561A1E5" w:rsidR="00CF61BF" w:rsidRDefault="00CF61BF" w:rsidP="00CF61BF">
      <w:r>
        <w:t>The product is a database server warehouse. The services provided are collection of data, storing it, processing it and giving a desired output to the end user.</w:t>
      </w:r>
    </w:p>
    <w:p w14:paraId="3D8CD4B0" w14:textId="5F990B9B" w:rsidR="000C666D" w:rsidRDefault="000C666D" w:rsidP="000C666D">
      <w:pPr>
        <w:pStyle w:val="Heading3"/>
      </w:pPr>
      <w:r>
        <w:t>Mind Map</w:t>
      </w:r>
    </w:p>
    <w:p w14:paraId="7EB442D6" w14:textId="19BE5321" w:rsidR="00E84F8D" w:rsidRDefault="000C666D" w:rsidP="00CF61BF">
      <w:r>
        <w:rPr>
          <w:noProof/>
        </w:rPr>
        <w:drawing>
          <wp:inline distT="0" distB="0" distL="0" distR="0" wp14:anchorId="3587DFF2" wp14:editId="4B1FB7E5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696" w14:textId="538D93CC" w:rsidR="00CF61BF" w:rsidRDefault="00CF61BF" w:rsidP="00CF61BF">
      <w:pPr>
        <w:pStyle w:val="Heading2"/>
      </w:pPr>
      <w:r w:rsidRPr="00847C63">
        <w:t xml:space="preserve">What does it do? </w:t>
      </w:r>
    </w:p>
    <w:p w14:paraId="796BE84D" w14:textId="0F3314D1" w:rsidR="00CF61BF" w:rsidRDefault="00CF61BF" w:rsidP="00CF61BF">
      <w:r>
        <w:t xml:space="preserve">This product mainly gives us </w:t>
      </w:r>
      <w:r w:rsidR="000C666D">
        <w:t>an</w:t>
      </w:r>
      <w:r>
        <w:t xml:space="preserve"> ease at the work overload of a regular merchant/worker in maintaining the record and storing it.</w:t>
      </w:r>
    </w:p>
    <w:p w14:paraId="144320E9" w14:textId="1ADEB611" w:rsidR="000C666D" w:rsidRDefault="000C666D" w:rsidP="000C666D">
      <w:pPr>
        <w:pStyle w:val="Heading3"/>
      </w:pPr>
      <w:r>
        <w:t>Mind Map</w:t>
      </w:r>
    </w:p>
    <w:p w14:paraId="6CFB76E6" w14:textId="164B105C" w:rsidR="000C666D" w:rsidRPr="000C666D" w:rsidRDefault="000C666D" w:rsidP="000C666D">
      <w:r>
        <w:rPr>
          <w:noProof/>
        </w:rPr>
        <w:drawing>
          <wp:inline distT="0" distB="0" distL="0" distR="0" wp14:anchorId="58BF4A33" wp14:editId="318F6526">
            <wp:extent cx="59436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782" w14:textId="0DF711CE" w:rsidR="00CF61BF" w:rsidRDefault="00CF61BF" w:rsidP="00CF61BF">
      <w:pPr>
        <w:pStyle w:val="Heading2"/>
      </w:pPr>
      <w:r w:rsidRPr="00847C63">
        <w:t xml:space="preserve">Who are the customers? How many? </w:t>
      </w:r>
    </w:p>
    <w:p w14:paraId="5A72CF32" w14:textId="7AF6EA92" w:rsidR="00CF61BF" w:rsidRDefault="00CF61BF" w:rsidP="00CF61BF">
      <w:r>
        <w:t xml:space="preserve">The </w:t>
      </w:r>
      <w:r w:rsidR="000C666D">
        <w:t>customers</w:t>
      </w:r>
      <w:r>
        <w:t xml:space="preserve"> are big port and airport management services/firms like CSIA JNPT and others.</w:t>
      </w:r>
      <w:r w:rsidR="000C666D">
        <w:t xml:space="preserve"> The number depends on the interested party in this product but as of me the number is up to 2000 Customers</w:t>
      </w:r>
    </w:p>
    <w:p w14:paraId="6D91E411" w14:textId="613DB82D" w:rsidR="00B3222D" w:rsidRDefault="00B3222D" w:rsidP="00B3222D">
      <w:pPr>
        <w:pStyle w:val="Heading3"/>
      </w:pPr>
      <w:r>
        <w:t>Mind Map</w:t>
      </w:r>
    </w:p>
    <w:p w14:paraId="17CF8EC3" w14:textId="12E71021" w:rsidR="00B3222D" w:rsidRPr="00B3222D" w:rsidRDefault="00B3222D" w:rsidP="00B3222D">
      <w:r>
        <w:rPr>
          <w:noProof/>
        </w:rPr>
        <w:drawing>
          <wp:inline distT="0" distB="0" distL="0" distR="0" wp14:anchorId="45627E15" wp14:editId="18C12ECA">
            <wp:extent cx="594360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EF25" w14:textId="46DFC286" w:rsidR="00CF61BF" w:rsidRDefault="00CF61BF" w:rsidP="00CF61BF">
      <w:pPr>
        <w:pStyle w:val="Heading2"/>
      </w:pPr>
      <w:r w:rsidRPr="258F1FDC">
        <w:t xml:space="preserve">How do you believe you will get paid? </w:t>
      </w:r>
    </w:p>
    <w:p w14:paraId="11366EE4" w14:textId="55DF2C19" w:rsidR="00CF61BF" w:rsidRDefault="00CF61BF" w:rsidP="00CF61BF">
      <w:r>
        <w:t xml:space="preserve">Since by storing the data and making it in located in a prime location may help in earning revenue in both as a tourist spot and also as a storage warehouse. </w:t>
      </w:r>
    </w:p>
    <w:p w14:paraId="6DAB943F" w14:textId="4A4100B9" w:rsidR="00B3222D" w:rsidRDefault="00B3222D" w:rsidP="00B3222D">
      <w:pPr>
        <w:pStyle w:val="Heading3"/>
      </w:pPr>
      <w:r>
        <w:t>Mind Map</w:t>
      </w:r>
    </w:p>
    <w:p w14:paraId="3AC58EB3" w14:textId="03D00250" w:rsidR="00B3222D" w:rsidRPr="00B3222D" w:rsidRDefault="00B3222D" w:rsidP="00B3222D">
      <w:r>
        <w:rPr>
          <w:noProof/>
        </w:rPr>
        <w:drawing>
          <wp:inline distT="0" distB="0" distL="0" distR="0" wp14:anchorId="5DF56B10" wp14:editId="5CE43AB1">
            <wp:extent cx="5943600" cy="142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E3DB" w14:textId="1218D215" w:rsidR="00CF61BF" w:rsidRDefault="00CF61BF" w:rsidP="00CF61BF">
      <w:pPr>
        <w:pStyle w:val="Heading2"/>
      </w:pPr>
      <w:r w:rsidRPr="258F1FDC">
        <w:t xml:space="preserve">Why is this better than the currently available product/services? </w:t>
      </w:r>
    </w:p>
    <w:p w14:paraId="5D40213B" w14:textId="773C918F" w:rsidR="00CF61BF" w:rsidRDefault="00CF61BF" w:rsidP="00CF61BF">
      <w:r>
        <w:t>Since many industries are evolving with the current tech its now time for the evolvement of the ma</w:t>
      </w:r>
      <w:r w:rsidR="00E84F8D">
        <w:t xml:space="preserve">jor revenue collector of India the PORTS and AIRPORTS. Its one of the top sectors for employment and since if we take an example of ports the </w:t>
      </w:r>
      <w:r w:rsidR="00E84F8D" w:rsidRPr="005236AC">
        <w:t xml:space="preserve">JNPT </w:t>
      </w:r>
      <w:r w:rsidR="00E84F8D">
        <w:t xml:space="preserve">Port </w:t>
      </w:r>
      <w:r w:rsidR="00E84F8D" w:rsidRPr="005236AC">
        <w:t>where lacs of ships are birthing and sailing and for managing input and output of import of goods/container management requires a huge amount of data need to be stored, I am here to reduce the overload and making it an easy to work with by proving it with a datacenter</w:t>
      </w:r>
      <w:r w:rsidR="00E84F8D">
        <w:t>. And since there is a less investment for employment and more on infrastructure it will boost the overall GDP of the country as well.</w:t>
      </w:r>
    </w:p>
    <w:p w14:paraId="29844F27" w14:textId="55049624" w:rsidR="00E84F8D" w:rsidRPr="00CF61BF" w:rsidRDefault="00E84F8D" w:rsidP="00B3222D">
      <w:pPr>
        <w:pStyle w:val="Heading3"/>
      </w:pPr>
      <w:r>
        <w:t>Mind Map</w:t>
      </w:r>
    </w:p>
    <w:p w14:paraId="3EF54319" w14:textId="75055512" w:rsidR="00CF61BF" w:rsidRPr="00CF61BF" w:rsidRDefault="00036E03" w:rsidP="00CF61BF">
      <w:r>
        <w:rPr>
          <w:noProof/>
        </w:rPr>
        <w:drawing>
          <wp:inline distT="0" distB="0" distL="0" distR="0" wp14:anchorId="689D85BA" wp14:editId="118921F8">
            <wp:extent cx="6159190" cy="30245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671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5B9A" w14:textId="77777777" w:rsidR="00CF61BF" w:rsidRPr="00CF61BF" w:rsidRDefault="00CF61BF" w:rsidP="00CF61BF"/>
    <w:p w14:paraId="2AB6D32D" w14:textId="77777777" w:rsidR="00CF61BF" w:rsidRPr="00CF61BF" w:rsidRDefault="00CF61BF" w:rsidP="00CF61BF"/>
    <w:p w14:paraId="506C698F" w14:textId="77777777" w:rsidR="00CF61BF" w:rsidRPr="00CF61BF" w:rsidRDefault="00CF61BF" w:rsidP="00CF61BF"/>
    <w:p w14:paraId="3D8803D8" w14:textId="77777777" w:rsidR="00CF61BF" w:rsidRPr="00CF61BF" w:rsidRDefault="00CF61BF" w:rsidP="00CF61BF">
      <w:pPr>
        <w:pStyle w:val="Heading2"/>
      </w:pPr>
    </w:p>
    <w:sectPr w:rsidR="00CF61BF" w:rsidRPr="00CF61BF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C9BB4" w14:textId="77777777" w:rsidR="006F444E" w:rsidRDefault="006F444E">
      <w:pPr>
        <w:spacing w:line="240" w:lineRule="auto"/>
      </w:pPr>
      <w:r>
        <w:separator/>
      </w:r>
    </w:p>
    <w:p w14:paraId="207E072F" w14:textId="77777777" w:rsidR="006F444E" w:rsidRDefault="006F444E"/>
  </w:endnote>
  <w:endnote w:type="continuationSeparator" w:id="0">
    <w:p w14:paraId="27DCA9AC" w14:textId="77777777" w:rsidR="006F444E" w:rsidRDefault="006F444E">
      <w:pPr>
        <w:spacing w:line="240" w:lineRule="auto"/>
      </w:pPr>
      <w:r>
        <w:continuationSeparator/>
      </w:r>
    </w:p>
    <w:p w14:paraId="5765E58D" w14:textId="77777777" w:rsidR="006F444E" w:rsidRDefault="006F4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F801" w14:textId="77777777" w:rsidR="006F444E" w:rsidRDefault="006F444E">
      <w:pPr>
        <w:spacing w:line="240" w:lineRule="auto"/>
      </w:pPr>
      <w:r>
        <w:separator/>
      </w:r>
    </w:p>
    <w:p w14:paraId="6C15156D" w14:textId="77777777" w:rsidR="006F444E" w:rsidRDefault="006F444E"/>
  </w:footnote>
  <w:footnote w:type="continuationSeparator" w:id="0">
    <w:p w14:paraId="67E1A3D2" w14:textId="77777777" w:rsidR="006F444E" w:rsidRDefault="006F444E">
      <w:pPr>
        <w:spacing w:line="240" w:lineRule="auto"/>
      </w:pPr>
      <w:r>
        <w:continuationSeparator/>
      </w:r>
    </w:p>
    <w:p w14:paraId="56569D0F" w14:textId="77777777" w:rsidR="006F444E" w:rsidRDefault="006F44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40C1" w14:textId="282A3671" w:rsidR="00E81978" w:rsidRDefault="006F444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88432E9A74C46AD9CF420E7D53927F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1BF">
          <w:rPr>
            <w:rStyle w:val="Strong"/>
          </w:rPr>
          <w:t>ASSIGNMENT III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F926" w14:textId="13210752" w:rsidR="00E81978" w:rsidRDefault="00CF61BF">
    <w:pPr>
      <w:pStyle w:val="Header"/>
      <w:rPr>
        <w:rStyle w:val="Strong"/>
      </w:rPr>
    </w:pPr>
    <w:r>
      <w:t>IIME</w:t>
    </w:r>
    <w:r w:rsidR="005D3A03">
      <w:t xml:space="preserve">: </w:t>
    </w:r>
    <w:sdt>
      <w:sdtPr>
        <w:rPr>
          <w:rStyle w:val="Strong"/>
        </w:rPr>
        <w:alias w:val="Running head"/>
        <w:tag w:val=""/>
        <w:id w:val="-696842620"/>
        <w:placeholder>
          <w:docPart w:val="67122141D54242E4952EF6B45311B79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ASSIGNMENT III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4D8089D"/>
    <w:multiLevelType w:val="hybridMultilevel"/>
    <w:tmpl w:val="2F60EAEA"/>
    <w:lvl w:ilvl="0" w:tplc="DB586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C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8A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0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2F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6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A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BF"/>
    <w:rsid w:val="00036E03"/>
    <w:rsid w:val="000C666D"/>
    <w:rsid w:val="000D3F41"/>
    <w:rsid w:val="00355DCA"/>
    <w:rsid w:val="00551A02"/>
    <w:rsid w:val="005534FA"/>
    <w:rsid w:val="005D3A03"/>
    <w:rsid w:val="006F444E"/>
    <w:rsid w:val="008002C0"/>
    <w:rsid w:val="008C5323"/>
    <w:rsid w:val="009019CB"/>
    <w:rsid w:val="009A6A3B"/>
    <w:rsid w:val="00B3222D"/>
    <w:rsid w:val="00B823AA"/>
    <w:rsid w:val="00BA45DB"/>
    <w:rsid w:val="00BF4184"/>
    <w:rsid w:val="00C0601E"/>
    <w:rsid w:val="00C31D30"/>
    <w:rsid w:val="00CD6E39"/>
    <w:rsid w:val="00CF61BF"/>
    <w:rsid w:val="00CF6E91"/>
    <w:rsid w:val="00D85B68"/>
    <w:rsid w:val="00E6004D"/>
    <w:rsid w:val="00E81978"/>
    <w:rsid w:val="00E84F8D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26D3"/>
  <w15:chartTrackingRefBased/>
  <w15:docId w15:val="{29EA08C6-D6C4-4AC4-91F4-8B1C0B52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018tx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0C690815A94B64BD9F6902A3852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BC1D-3A9A-483E-BD22-18C16F99DDAA}"/>
      </w:docPartPr>
      <w:docPartBody>
        <w:p w:rsidR="00AF2EE1" w:rsidRDefault="00AE4C87">
          <w:pPr>
            <w:pStyle w:val="2B0C690815A94B64BD9F6902A38529B4"/>
          </w:pPr>
          <w:r>
            <w:t>[Title Here, up to 12 Words, on One to Two Lines]</w:t>
          </w:r>
        </w:p>
      </w:docPartBody>
    </w:docPart>
    <w:docPart>
      <w:docPartPr>
        <w:name w:val="7E18F6D1C56F4E6C82969154AD617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D5C6A-A3FA-4EAC-90C8-CCF3D7A1083E}"/>
      </w:docPartPr>
      <w:docPartBody>
        <w:p w:rsidR="00AF2EE1" w:rsidRDefault="00AE4C87">
          <w:pPr>
            <w:pStyle w:val="7E18F6D1C56F4E6C82969154AD617119"/>
          </w:pPr>
          <w:r>
            <w:t>Author Note</w:t>
          </w:r>
        </w:p>
      </w:docPartBody>
    </w:docPart>
    <w:docPart>
      <w:docPartPr>
        <w:name w:val="D88432E9A74C46AD9CF420E7D5392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FDB1B-1B98-44F5-8BDE-2DAD07F1A8FE}"/>
      </w:docPartPr>
      <w:docPartBody>
        <w:p w:rsidR="00AF2EE1" w:rsidRDefault="00AE4C87">
          <w:pPr>
            <w:pStyle w:val="D88432E9A74C46AD9CF420E7D53927FB"/>
          </w:pPr>
          <w:r w:rsidRPr="005D3A03">
            <w:t>Figures title:</w:t>
          </w:r>
        </w:p>
      </w:docPartBody>
    </w:docPart>
    <w:docPart>
      <w:docPartPr>
        <w:name w:val="67122141D54242E4952EF6B45311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593F5-5279-4923-8465-E759B0EE5A73}"/>
      </w:docPartPr>
      <w:docPartBody>
        <w:p w:rsidR="00AF2EE1" w:rsidRDefault="00AE4C87">
          <w:pPr>
            <w:pStyle w:val="67122141D54242E4952EF6B45311B79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7"/>
    <w:rsid w:val="00233A2A"/>
    <w:rsid w:val="00AE4C87"/>
    <w:rsid w:val="00A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C690815A94B64BD9F6902A38529B4">
    <w:name w:val="2B0C690815A94B64BD9F6902A38529B4"/>
  </w:style>
  <w:style w:type="paragraph" w:customStyle="1" w:styleId="7E18F6D1C56F4E6C82969154AD617119">
    <w:name w:val="7E18F6D1C56F4E6C82969154AD61711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88432E9A74C46AD9CF420E7D53927FB">
    <w:name w:val="D88432E9A74C46AD9CF420E7D53927FB"/>
  </w:style>
  <w:style w:type="paragraph" w:customStyle="1" w:styleId="67122141D54242E4952EF6B45311B795">
    <w:name w:val="67122141D54242E4952EF6B45311B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III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IIME ASSIGNMENT III</dc:title>
  <dc:subject/>
  <dc:creator>Varun Khadayate</dc:creator>
  <cp:keywords/>
  <dc:description/>
  <cp:lastModifiedBy>VARUN KHADAYATE - 70362019028</cp:lastModifiedBy>
  <cp:revision>2</cp:revision>
  <dcterms:created xsi:type="dcterms:W3CDTF">2021-02-10T00:29:00Z</dcterms:created>
  <dcterms:modified xsi:type="dcterms:W3CDTF">2021-02-11T16:19:00Z</dcterms:modified>
</cp:coreProperties>
</file>