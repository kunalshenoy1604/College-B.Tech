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4611" w14:textId="30E0905A" w:rsidR="001273C1" w:rsidRDefault="00E24B24">
      <w:pPr>
        <w:pStyle w:val="Title"/>
      </w:pPr>
      <w:sdt>
        <w:sdtPr>
          <w:alias w:val="Enter your company name:"/>
          <w:tag w:val="Enter your company name:"/>
          <w:id w:val="1501239775"/>
          <w:placeholder>
            <w:docPart w:val="1E411FD5D43F4BC0A23D2CA7690FB9EF"/>
          </w:placeholder>
          <w:dataBinding w:prefixMappings="xmlns:ns0='http://schemas.openxmlformats.org/officeDocument/2006/extended-properties' " w:xpath="/ns0:Properties[1]/ns0:Company[1]" w:storeItemID="{6668398D-A668-4E3E-A5EB-62B293D839F1}"/>
          <w15:appearance w15:val="hidden"/>
          <w:text w:multiLine="1"/>
        </w:sdtPr>
        <w:sdtEndPr/>
        <w:sdtContent>
          <w:r w:rsidR="00B14FF2">
            <w:t>CTF</w:t>
          </w:r>
        </w:sdtContent>
      </w:sdt>
      <w:r w:rsidR="00C16778">
        <w:br/>
      </w:r>
      <w:r w:rsidR="00B14FF2">
        <w:t xml:space="preserve">proposal for </w:t>
      </w:r>
      <w:r w:rsidR="007F5132">
        <w:t>INTERNSHIP</w:t>
      </w:r>
    </w:p>
    <w:p w14:paraId="46420EF8" w14:textId="08196020" w:rsidR="001273C1" w:rsidRDefault="00B14FF2" w:rsidP="00B14FF2">
      <w:pPr>
        <w:pStyle w:val="Subtitle"/>
      </w:pPr>
      <w:r>
        <w:t>For ATTACKIQ</w:t>
      </w:r>
    </w:p>
    <w:sdt>
      <w:sdtPr>
        <w:rPr>
          <w:rFonts w:asciiTheme="minorHAnsi" w:eastAsiaTheme="minorHAnsi" w:hAnsiTheme="minorHAnsi" w:cstheme="minorBidi"/>
          <w:color w:val="404040" w:themeColor="text1" w:themeTint="BF"/>
          <w:sz w:val="18"/>
          <w:szCs w:val="18"/>
          <w:lang w:eastAsia="ja-JP"/>
        </w:rPr>
        <w:id w:val="-1792042757"/>
        <w:docPartObj>
          <w:docPartGallery w:val="Table of Contents"/>
          <w:docPartUnique/>
        </w:docPartObj>
      </w:sdtPr>
      <w:sdtEndPr>
        <w:rPr>
          <w:b/>
          <w:bCs/>
          <w:noProof/>
        </w:rPr>
      </w:sdtEndPr>
      <w:sdtContent>
        <w:p w14:paraId="40C612D5" w14:textId="751BE7CA" w:rsidR="00B14FF2" w:rsidRDefault="00B14FF2">
          <w:pPr>
            <w:pStyle w:val="TOCHeading"/>
          </w:pPr>
          <w:r>
            <w:t>Contents</w:t>
          </w:r>
        </w:p>
        <w:p w14:paraId="1DC96E0D" w14:textId="2BB59CE6" w:rsidR="00F731E5" w:rsidRDefault="00B14FF2">
          <w:pPr>
            <w:pStyle w:val="TOC1"/>
            <w:tabs>
              <w:tab w:val="right" w:leader="dot" w:pos="9350"/>
            </w:tabs>
            <w:rPr>
              <w:rFonts w:eastAsiaTheme="minorEastAsia"/>
              <w:noProof/>
              <w:color w:val="auto"/>
              <w:sz w:val="22"/>
              <w:szCs w:val="22"/>
              <w:lang w:val="en-IN" w:eastAsia="en-IN"/>
            </w:rPr>
          </w:pPr>
          <w:r>
            <w:fldChar w:fldCharType="begin"/>
          </w:r>
          <w:r>
            <w:instrText xml:space="preserve"> TOC \o "1-3" \h \z \u </w:instrText>
          </w:r>
          <w:r>
            <w:fldChar w:fldCharType="separate"/>
          </w:r>
          <w:hyperlink w:anchor="_Toc92535907" w:history="1">
            <w:r w:rsidR="00F731E5" w:rsidRPr="00AE7BCA">
              <w:rPr>
                <w:rStyle w:val="Hyperlink"/>
                <w:noProof/>
              </w:rPr>
              <w:t>Executive Summary</w:t>
            </w:r>
            <w:r w:rsidR="00F731E5">
              <w:rPr>
                <w:noProof/>
                <w:webHidden/>
              </w:rPr>
              <w:tab/>
            </w:r>
            <w:r w:rsidR="00F731E5">
              <w:rPr>
                <w:noProof/>
                <w:webHidden/>
              </w:rPr>
              <w:fldChar w:fldCharType="begin"/>
            </w:r>
            <w:r w:rsidR="00F731E5">
              <w:rPr>
                <w:noProof/>
                <w:webHidden/>
              </w:rPr>
              <w:instrText xml:space="preserve"> PAGEREF _Toc92535907 \h </w:instrText>
            </w:r>
            <w:r w:rsidR="00F731E5">
              <w:rPr>
                <w:noProof/>
                <w:webHidden/>
              </w:rPr>
            </w:r>
            <w:r w:rsidR="00F731E5">
              <w:rPr>
                <w:noProof/>
                <w:webHidden/>
              </w:rPr>
              <w:fldChar w:fldCharType="separate"/>
            </w:r>
            <w:r w:rsidR="00BE5633">
              <w:rPr>
                <w:noProof/>
                <w:webHidden/>
              </w:rPr>
              <w:t>1</w:t>
            </w:r>
            <w:r w:rsidR="00F731E5">
              <w:rPr>
                <w:noProof/>
                <w:webHidden/>
              </w:rPr>
              <w:fldChar w:fldCharType="end"/>
            </w:r>
          </w:hyperlink>
        </w:p>
        <w:p w14:paraId="538FA5DD" w14:textId="65495CA3" w:rsidR="00F731E5" w:rsidRDefault="00E24B24">
          <w:pPr>
            <w:pStyle w:val="TOC2"/>
            <w:tabs>
              <w:tab w:val="right" w:leader="dot" w:pos="9350"/>
            </w:tabs>
            <w:rPr>
              <w:rFonts w:eastAsiaTheme="minorEastAsia"/>
              <w:noProof/>
              <w:color w:val="auto"/>
              <w:sz w:val="22"/>
              <w:szCs w:val="22"/>
              <w:lang w:val="en-IN" w:eastAsia="en-IN"/>
            </w:rPr>
          </w:pPr>
          <w:hyperlink w:anchor="_Toc92535908" w:history="1">
            <w:r w:rsidR="00F731E5" w:rsidRPr="00AE7BCA">
              <w:rPr>
                <w:rStyle w:val="Hyperlink"/>
                <w:noProof/>
              </w:rPr>
              <w:t>The Objective</w:t>
            </w:r>
            <w:r w:rsidR="00F731E5">
              <w:rPr>
                <w:noProof/>
                <w:webHidden/>
              </w:rPr>
              <w:tab/>
            </w:r>
            <w:r w:rsidR="00F731E5">
              <w:rPr>
                <w:noProof/>
                <w:webHidden/>
              </w:rPr>
              <w:fldChar w:fldCharType="begin"/>
            </w:r>
            <w:r w:rsidR="00F731E5">
              <w:rPr>
                <w:noProof/>
                <w:webHidden/>
              </w:rPr>
              <w:instrText xml:space="preserve"> PAGEREF _Toc92535908 \h </w:instrText>
            </w:r>
            <w:r w:rsidR="00F731E5">
              <w:rPr>
                <w:noProof/>
                <w:webHidden/>
              </w:rPr>
            </w:r>
            <w:r w:rsidR="00F731E5">
              <w:rPr>
                <w:noProof/>
                <w:webHidden/>
              </w:rPr>
              <w:fldChar w:fldCharType="separate"/>
            </w:r>
            <w:r w:rsidR="00BE5633">
              <w:rPr>
                <w:noProof/>
                <w:webHidden/>
              </w:rPr>
              <w:t>2</w:t>
            </w:r>
            <w:r w:rsidR="00F731E5">
              <w:rPr>
                <w:noProof/>
                <w:webHidden/>
              </w:rPr>
              <w:fldChar w:fldCharType="end"/>
            </w:r>
          </w:hyperlink>
        </w:p>
        <w:p w14:paraId="48DAF184" w14:textId="57A843B7" w:rsidR="00F731E5" w:rsidRDefault="00E24B24">
          <w:pPr>
            <w:pStyle w:val="TOC2"/>
            <w:tabs>
              <w:tab w:val="right" w:leader="dot" w:pos="9350"/>
            </w:tabs>
            <w:rPr>
              <w:rFonts w:eastAsiaTheme="minorEastAsia"/>
              <w:noProof/>
              <w:color w:val="auto"/>
              <w:sz w:val="22"/>
              <w:szCs w:val="22"/>
              <w:lang w:val="en-IN" w:eastAsia="en-IN"/>
            </w:rPr>
          </w:pPr>
          <w:hyperlink w:anchor="_Toc92535909" w:history="1">
            <w:r w:rsidR="00F731E5" w:rsidRPr="00AE7BCA">
              <w:rPr>
                <w:rStyle w:val="Hyperlink"/>
                <w:noProof/>
              </w:rPr>
              <w:t>The Opportunity</w:t>
            </w:r>
            <w:r w:rsidR="00F731E5">
              <w:rPr>
                <w:noProof/>
                <w:webHidden/>
              </w:rPr>
              <w:tab/>
            </w:r>
            <w:r w:rsidR="00F731E5">
              <w:rPr>
                <w:noProof/>
                <w:webHidden/>
              </w:rPr>
              <w:fldChar w:fldCharType="begin"/>
            </w:r>
            <w:r w:rsidR="00F731E5">
              <w:rPr>
                <w:noProof/>
                <w:webHidden/>
              </w:rPr>
              <w:instrText xml:space="preserve"> PAGEREF _Toc92535909 \h </w:instrText>
            </w:r>
            <w:r w:rsidR="00F731E5">
              <w:rPr>
                <w:noProof/>
                <w:webHidden/>
              </w:rPr>
            </w:r>
            <w:r w:rsidR="00F731E5">
              <w:rPr>
                <w:noProof/>
                <w:webHidden/>
              </w:rPr>
              <w:fldChar w:fldCharType="separate"/>
            </w:r>
            <w:r w:rsidR="00BE5633">
              <w:rPr>
                <w:noProof/>
                <w:webHidden/>
              </w:rPr>
              <w:t>2</w:t>
            </w:r>
            <w:r w:rsidR="00F731E5">
              <w:rPr>
                <w:noProof/>
                <w:webHidden/>
              </w:rPr>
              <w:fldChar w:fldCharType="end"/>
            </w:r>
          </w:hyperlink>
        </w:p>
        <w:p w14:paraId="75808AC0" w14:textId="00FC3310" w:rsidR="00F731E5" w:rsidRDefault="00E24B24">
          <w:pPr>
            <w:pStyle w:val="TOC1"/>
            <w:tabs>
              <w:tab w:val="right" w:leader="dot" w:pos="9350"/>
            </w:tabs>
            <w:rPr>
              <w:rFonts w:eastAsiaTheme="minorEastAsia"/>
              <w:noProof/>
              <w:color w:val="auto"/>
              <w:sz w:val="22"/>
              <w:szCs w:val="22"/>
              <w:lang w:val="en-IN" w:eastAsia="en-IN"/>
            </w:rPr>
          </w:pPr>
          <w:hyperlink w:anchor="_Toc92535911" w:history="1">
            <w:r w:rsidR="00F731E5" w:rsidRPr="00AE7BCA">
              <w:rPr>
                <w:rStyle w:val="Hyperlink"/>
                <w:noProof/>
              </w:rPr>
              <w:t>Our Proposal</w:t>
            </w:r>
            <w:r w:rsidR="00F731E5">
              <w:rPr>
                <w:noProof/>
                <w:webHidden/>
              </w:rPr>
              <w:tab/>
            </w:r>
            <w:r w:rsidR="00F731E5">
              <w:rPr>
                <w:noProof/>
                <w:webHidden/>
              </w:rPr>
              <w:fldChar w:fldCharType="begin"/>
            </w:r>
            <w:r w:rsidR="00F731E5">
              <w:rPr>
                <w:noProof/>
                <w:webHidden/>
              </w:rPr>
              <w:instrText xml:space="preserve"> PAGEREF _Toc92535911 \h </w:instrText>
            </w:r>
            <w:r w:rsidR="00F731E5">
              <w:rPr>
                <w:noProof/>
                <w:webHidden/>
              </w:rPr>
            </w:r>
            <w:r w:rsidR="00F731E5">
              <w:rPr>
                <w:noProof/>
                <w:webHidden/>
              </w:rPr>
              <w:fldChar w:fldCharType="separate"/>
            </w:r>
            <w:r w:rsidR="00BE5633">
              <w:rPr>
                <w:noProof/>
                <w:webHidden/>
              </w:rPr>
              <w:t>3</w:t>
            </w:r>
            <w:r w:rsidR="00F731E5">
              <w:rPr>
                <w:noProof/>
                <w:webHidden/>
              </w:rPr>
              <w:fldChar w:fldCharType="end"/>
            </w:r>
          </w:hyperlink>
        </w:p>
        <w:p w14:paraId="5F57DFEF" w14:textId="31B00BA9" w:rsidR="00F731E5" w:rsidRDefault="00E24B24">
          <w:pPr>
            <w:pStyle w:val="TOC2"/>
            <w:tabs>
              <w:tab w:val="right" w:leader="dot" w:pos="9350"/>
            </w:tabs>
            <w:rPr>
              <w:rFonts w:eastAsiaTheme="minorEastAsia"/>
              <w:noProof/>
              <w:color w:val="auto"/>
              <w:sz w:val="22"/>
              <w:szCs w:val="22"/>
              <w:lang w:val="en-IN" w:eastAsia="en-IN"/>
            </w:rPr>
          </w:pPr>
          <w:hyperlink w:anchor="_Toc92535912" w:history="1">
            <w:r w:rsidR="00F731E5" w:rsidRPr="00AE7BCA">
              <w:rPr>
                <w:rStyle w:val="Hyperlink"/>
                <w:noProof/>
              </w:rPr>
              <w:t>Rationale</w:t>
            </w:r>
            <w:r w:rsidR="00F731E5">
              <w:rPr>
                <w:noProof/>
                <w:webHidden/>
              </w:rPr>
              <w:tab/>
            </w:r>
            <w:r w:rsidR="00F731E5">
              <w:rPr>
                <w:noProof/>
                <w:webHidden/>
              </w:rPr>
              <w:fldChar w:fldCharType="begin"/>
            </w:r>
            <w:r w:rsidR="00F731E5">
              <w:rPr>
                <w:noProof/>
                <w:webHidden/>
              </w:rPr>
              <w:instrText xml:space="preserve"> PAGEREF _Toc92535912 \h </w:instrText>
            </w:r>
            <w:r w:rsidR="00F731E5">
              <w:rPr>
                <w:noProof/>
                <w:webHidden/>
              </w:rPr>
            </w:r>
            <w:r w:rsidR="00F731E5">
              <w:rPr>
                <w:noProof/>
                <w:webHidden/>
              </w:rPr>
              <w:fldChar w:fldCharType="separate"/>
            </w:r>
            <w:r w:rsidR="00BE5633">
              <w:rPr>
                <w:noProof/>
                <w:webHidden/>
              </w:rPr>
              <w:t>3</w:t>
            </w:r>
            <w:r w:rsidR="00F731E5">
              <w:rPr>
                <w:noProof/>
                <w:webHidden/>
              </w:rPr>
              <w:fldChar w:fldCharType="end"/>
            </w:r>
          </w:hyperlink>
        </w:p>
        <w:p w14:paraId="4936BB26" w14:textId="52337464" w:rsidR="00F731E5" w:rsidRDefault="00E24B24">
          <w:pPr>
            <w:pStyle w:val="TOC2"/>
            <w:tabs>
              <w:tab w:val="right" w:leader="dot" w:pos="9350"/>
            </w:tabs>
            <w:rPr>
              <w:rFonts w:eastAsiaTheme="minorEastAsia"/>
              <w:noProof/>
              <w:color w:val="auto"/>
              <w:sz w:val="22"/>
              <w:szCs w:val="22"/>
              <w:lang w:val="en-IN" w:eastAsia="en-IN"/>
            </w:rPr>
          </w:pPr>
          <w:hyperlink w:anchor="_Toc92535913" w:history="1">
            <w:r w:rsidR="00F731E5" w:rsidRPr="00AE7BCA">
              <w:rPr>
                <w:rStyle w:val="Hyperlink"/>
                <w:noProof/>
              </w:rPr>
              <w:t>Execution Strategy</w:t>
            </w:r>
            <w:r w:rsidR="00F731E5">
              <w:rPr>
                <w:noProof/>
                <w:webHidden/>
              </w:rPr>
              <w:tab/>
            </w:r>
            <w:r w:rsidR="00F731E5">
              <w:rPr>
                <w:noProof/>
                <w:webHidden/>
              </w:rPr>
              <w:fldChar w:fldCharType="begin"/>
            </w:r>
            <w:r w:rsidR="00F731E5">
              <w:rPr>
                <w:noProof/>
                <w:webHidden/>
              </w:rPr>
              <w:instrText xml:space="preserve"> PAGEREF _Toc92535913 \h </w:instrText>
            </w:r>
            <w:r w:rsidR="00F731E5">
              <w:rPr>
                <w:noProof/>
                <w:webHidden/>
              </w:rPr>
            </w:r>
            <w:r w:rsidR="00F731E5">
              <w:rPr>
                <w:noProof/>
                <w:webHidden/>
              </w:rPr>
              <w:fldChar w:fldCharType="separate"/>
            </w:r>
            <w:r w:rsidR="00BE5633">
              <w:rPr>
                <w:noProof/>
                <w:webHidden/>
              </w:rPr>
              <w:t>4</w:t>
            </w:r>
            <w:r w:rsidR="00F731E5">
              <w:rPr>
                <w:noProof/>
                <w:webHidden/>
              </w:rPr>
              <w:fldChar w:fldCharType="end"/>
            </w:r>
          </w:hyperlink>
        </w:p>
        <w:p w14:paraId="53B68D26" w14:textId="2B4B5AC8" w:rsidR="00F731E5" w:rsidRDefault="00E24B24">
          <w:pPr>
            <w:pStyle w:val="TOC2"/>
            <w:tabs>
              <w:tab w:val="right" w:leader="dot" w:pos="9350"/>
            </w:tabs>
            <w:rPr>
              <w:rFonts w:eastAsiaTheme="minorEastAsia"/>
              <w:noProof/>
              <w:color w:val="auto"/>
              <w:sz w:val="22"/>
              <w:szCs w:val="22"/>
              <w:lang w:val="en-IN" w:eastAsia="en-IN"/>
            </w:rPr>
          </w:pPr>
          <w:hyperlink w:anchor="_Toc92535914" w:history="1">
            <w:r w:rsidR="00F731E5" w:rsidRPr="00AE7BCA">
              <w:rPr>
                <w:rStyle w:val="Hyperlink"/>
                <w:noProof/>
              </w:rPr>
              <w:t>Technical/Project Approach</w:t>
            </w:r>
            <w:r w:rsidR="00F731E5">
              <w:rPr>
                <w:noProof/>
                <w:webHidden/>
              </w:rPr>
              <w:tab/>
            </w:r>
            <w:r w:rsidR="00F731E5">
              <w:rPr>
                <w:noProof/>
                <w:webHidden/>
              </w:rPr>
              <w:fldChar w:fldCharType="begin"/>
            </w:r>
            <w:r w:rsidR="00F731E5">
              <w:rPr>
                <w:noProof/>
                <w:webHidden/>
              </w:rPr>
              <w:instrText xml:space="preserve"> PAGEREF _Toc92535914 \h </w:instrText>
            </w:r>
            <w:r w:rsidR="00F731E5">
              <w:rPr>
                <w:noProof/>
                <w:webHidden/>
              </w:rPr>
            </w:r>
            <w:r w:rsidR="00F731E5">
              <w:rPr>
                <w:noProof/>
                <w:webHidden/>
              </w:rPr>
              <w:fldChar w:fldCharType="separate"/>
            </w:r>
            <w:r w:rsidR="00BE5633">
              <w:rPr>
                <w:noProof/>
                <w:webHidden/>
              </w:rPr>
              <w:t>4</w:t>
            </w:r>
            <w:r w:rsidR="00F731E5">
              <w:rPr>
                <w:noProof/>
                <w:webHidden/>
              </w:rPr>
              <w:fldChar w:fldCharType="end"/>
            </w:r>
          </w:hyperlink>
        </w:p>
        <w:p w14:paraId="1D51DDAC" w14:textId="1A44F002" w:rsidR="00F731E5" w:rsidRDefault="00E24B24">
          <w:pPr>
            <w:pStyle w:val="TOC2"/>
            <w:tabs>
              <w:tab w:val="right" w:leader="dot" w:pos="9350"/>
            </w:tabs>
            <w:rPr>
              <w:rFonts w:eastAsiaTheme="minorEastAsia"/>
              <w:noProof/>
              <w:color w:val="auto"/>
              <w:sz w:val="22"/>
              <w:szCs w:val="22"/>
              <w:lang w:val="en-IN" w:eastAsia="en-IN"/>
            </w:rPr>
          </w:pPr>
          <w:hyperlink w:anchor="_Toc92535915" w:history="1">
            <w:r w:rsidR="00F731E5" w:rsidRPr="00AE7BCA">
              <w:rPr>
                <w:rStyle w:val="Hyperlink"/>
                <w:noProof/>
              </w:rPr>
              <w:t>Resources</w:t>
            </w:r>
            <w:r w:rsidR="00F731E5">
              <w:rPr>
                <w:noProof/>
                <w:webHidden/>
              </w:rPr>
              <w:tab/>
            </w:r>
            <w:r w:rsidR="00F731E5">
              <w:rPr>
                <w:noProof/>
                <w:webHidden/>
              </w:rPr>
              <w:fldChar w:fldCharType="begin"/>
            </w:r>
            <w:r w:rsidR="00F731E5">
              <w:rPr>
                <w:noProof/>
                <w:webHidden/>
              </w:rPr>
              <w:instrText xml:space="preserve"> PAGEREF _Toc92535915 \h </w:instrText>
            </w:r>
            <w:r w:rsidR="00F731E5">
              <w:rPr>
                <w:noProof/>
                <w:webHidden/>
              </w:rPr>
            </w:r>
            <w:r w:rsidR="00F731E5">
              <w:rPr>
                <w:noProof/>
                <w:webHidden/>
              </w:rPr>
              <w:fldChar w:fldCharType="separate"/>
            </w:r>
            <w:r w:rsidR="00BE5633">
              <w:rPr>
                <w:noProof/>
                <w:webHidden/>
              </w:rPr>
              <w:t>4</w:t>
            </w:r>
            <w:r w:rsidR="00F731E5">
              <w:rPr>
                <w:noProof/>
                <w:webHidden/>
              </w:rPr>
              <w:fldChar w:fldCharType="end"/>
            </w:r>
          </w:hyperlink>
        </w:p>
        <w:p w14:paraId="68B1D46B" w14:textId="76CCB6A1" w:rsidR="00F731E5" w:rsidRDefault="00E24B24">
          <w:pPr>
            <w:pStyle w:val="TOC2"/>
            <w:tabs>
              <w:tab w:val="right" w:leader="dot" w:pos="9350"/>
            </w:tabs>
            <w:rPr>
              <w:rFonts w:eastAsiaTheme="minorEastAsia"/>
              <w:noProof/>
              <w:color w:val="auto"/>
              <w:sz w:val="22"/>
              <w:szCs w:val="22"/>
              <w:lang w:val="en-IN" w:eastAsia="en-IN"/>
            </w:rPr>
          </w:pPr>
          <w:hyperlink w:anchor="_Toc92535916" w:history="1">
            <w:r w:rsidR="00F731E5" w:rsidRPr="00AE7BCA">
              <w:rPr>
                <w:rStyle w:val="Hyperlink"/>
                <w:noProof/>
              </w:rPr>
              <w:t>Project Deliverables</w:t>
            </w:r>
            <w:r w:rsidR="00F731E5">
              <w:rPr>
                <w:noProof/>
                <w:webHidden/>
              </w:rPr>
              <w:tab/>
            </w:r>
            <w:r w:rsidR="00F731E5">
              <w:rPr>
                <w:noProof/>
                <w:webHidden/>
              </w:rPr>
              <w:fldChar w:fldCharType="begin"/>
            </w:r>
            <w:r w:rsidR="00F731E5">
              <w:rPr>
                <w:noProof/>
                <w:webHidden/>
              </w:rPr>
              <w:instrText xml:space="preserve"> PAGEREF _Toc92535916 \h </w:instrText>
            </w:r>
            <w:r w:rsidR="00F731E5">
              <w:rPr>
                <w:noProof/>
                <w:webHidden/>
              </w:rPr>
            </w:r>
            <w:r w:rsidR="00F731E5">
              <w:rPr>
                <w:noProof/>
                <w:webHidden/>
              </w:rPr>
              <w:fldChar w:fldCharType="separate"/>
            </w:r>
            <w:r w:rsidR="00BE5633">
              <w:rPr>
                <w:noProof/>
                <w:webHidden/>
              </w:rPr>
              <w:t>4</w:t>
            </w:r>
            <w:r w:rsidR="00F731E5">
              <w:rPr>
                <w:noProof/>
                <w:webHidden/>
              </w:rPr>
              <w:fldChar w:fldCharType="end"/>
            </w:r>
          </w:hyperlink>
        </w:p>
        <w:p w14:paraId="7B2D39A5" w14:textId="2E997152" w:rsidR="00F731E5" w:rsidRDefault="00E24B24">
          <w:pPr>
            <w:pStyle w:val="TOC1"/>
            <w:tabs>
              <w:tab w:val="right" w:leader="dot" w:pos="9350"/>
            </w:tabs>
            <w:rPr>
              <w:rFonts w:eastAsiaTheme="minorEastAsia"/>
              <w:noProof/>
              <w:color w:val="auto"/>
              <w:sz w:val="22"/>
              <w:szCs w:val="22"/>
              <w:lang w:val="en-IN" w:eastAsia="en-IN"/>
            </w:rPr>
          </w:pPr>
          <w:hyperlink w:anchor="_Toc92535919" w:history="1">
            <w:r w:rsidR="00F731E5" w:rsidRPr="00AE7BCA">
              <w:rPr>
                <w:rStyle w:val="Hyperlink"/>
                <w:noProof/>
              </w:rPr>
              <w:t>Expected Results</w:t>
            </w:r>
            <w:r w:rsidR="00F731E5">
              <w:rPr>
                <w:noProof/>
                <w:webHidden/>
              </w:rPr>
              <w:tab/>
            </w:r>
            <w:r w:rsidR="00F731E5">
              <w:rPr>
                <w:noProof/>
                <w:webHidden/>
              </w:rPr>
              <w:fldChar w:fldCharType="begin"/>
            </w:r>
            <w:r w:rsidR="00F731E5">
              <w:rPr>
                <w:noProof/>
                <w:webHidden/>
              </w:rPr>
              <w:instrText xml:space="preserve"> PAGEREF _Toc92535919 \h </w:instrText>
            </w:r>
            <w:r w:rsidR="00F731E5">
              <w:rPr>
                <w:noProof/>
                <w:webHidden/>
              </w:rPr>
            </w:r>
            <w:r w:rsidR="00F731E5">
              <w:rPr>
                <w:noProof/>
                <w:webHidden/>
              </w:rPr>
              <w:fldChar w:fldCharType="separate"/>
            </w:r>
            <w:r w:rsidR="00BE5633">
              <w:rPr>
                <w:noProof/>
                <w:webHidden/>
              </w:rPr>
              <w:t>4</w:t>
            </w:r>
            <w:r w:rsidR="00F731E5">
              <w:rPr>
                <w:noProof/>
                <w:webHidden/>
              </w:rPr>
              <w:fldChar w:fldCharType="end"/>
            </w:r>
          </w:hyperlink>
        </w:p>
        <w:p w14:paraId="3360FFF3" w14:textId="5ABE94E9" w:rsidR="00F731E5" w:rsidRDefault="00E24B24">
          <w:pPr>
            <w:pStyle w:val="TOC2"/>
            <w:tabs>
              <w:tab w:val="right" w:leader="dot" w:pos="9350"/>
            </w:tabs>
            <w:rPr>
              <w:rFonts w:eastAsiaTheme="minorEastAsia"/>
              <w:noProof/>
              <w:color w:val="auto"/>
              <w:sz w:val="22"/>
              <w:szCs w:val="22"/>
              <w:lang w:val="en-IN" w:eastAsia="en-IN"/>
            </w:rPr>
          </w:pPr>
          <w:hyperlink w:anchor="_Toc92535921" w:history="1">
            <w:r w:rsidR="00F731E5" w:rsidRPr="00AE7BCA">
              <w:rPr>
                <w:rStyle w:val="Hyperlink"/>
                <w:noProof/>
              </w:rPr>
              <w:t>Technical Benefits</w:t>
            </w:r>
            <w:r w:rsidR="00F731E5">
              <w:rPr>
                <w:noProof/>
                <w:webHidden/>
              </w:rPr>
              <w:tab/>
            </w:r>
            <w:r w:rsidR="00F731E5">
              <w:rPr>
                <w:noProof/>
                <w:webHidden/>
              </w:rPr>
              <w:fldChar w:fldCharType="begin"/>
            </w:r>
            <w:r w:rsidR="00F731E5">
              <w:rPr>
                <w:noProof/>
                <w:webHidden/>
              </w:rPr>
              <w:instrText xml:space="preserve"> PAGEREF _Toc92535921 \h </w:instrText>
            </w:r>
            <w:r w:rsidR="00F731E5">
              <w:rPr>
                <w:noProof/>
                <w:webHidden/>
              </w:rPr>
            </w:r>
            <w:r w:rsidR="00F731E5">
              <w:rPr>
                <w:noProof/>
                <w:webHidden/>
              </w:rPr>
              <w:fldChar w:fldCharType="separate"/>
            </w:r>
            <w:r w:rsidR="00BE5633">
              <w:rPr>
                <w:noProof/>
                <w:webHidden/>
              </w:rPr>
              <w:t>4</w:t>
            </w:r>
            <w:r w:rsidR="00F731E5">
              <w:rPr>
                <w:noProof/>
                <w:webHidden/>
              </w:rPr>
              <w:fldChar w:fldCharType="end"/>
            </w:r>
          </w:hyperlink>
        </w:p>
        <w:p w14:paraId="7DF378AA" w14:textId="74B68957" w:rsidR="00F731E5" w:rsidRDefault="00E24B24">
          <w:pPr>
            <w:pStyle w:val="TOC1"/>
            <w:tabs>
              <w:tab w:val="right" w:leader="dot" w:pos="9350"/>
            </w:tabs>
            <w:rPr>
              <w:rFonts w:eastAsiaTheme="minorEastAsia"/>
              <w:noProof/>
              <w:color w:val="auto"/>
              <w:sz w:val="22"/>
              <w:szCs w:val="22"/>
              <w:lang w:val="en-IN" w:eastAsia="en-IN"/>
            </w:rPr>
          </w:pPr>
          <w:hyperlink w:anchor="_Toc92535923" w:history="1">
            <w:r w:rsidR="00F731E5" w:rsidRPr="00AE7BCA">
              <w:rPr>
                <w:rStyle w:val="Hyperlink"/>
                <w:noProof/>
              </w:rPr>
              <w:t>Pricing</w:t>
            </w:r>
            <w:r w:rsidR="00F731E5">
              <w:rPr>
                <w:noProof/>
                <w:webHidden/>
              </w:rPr>
              <w:tab/>
            </w:r>
            <w:r w:rsidR="00F731E5">
              <w:rPr>
                <w:noProof/>
                <w:webHidden/>
              </w:rPr>
              <w:fldChar w:fldCharType="begin"/>
            </w:r>
            <w:r w:rsidR="00F731E5">
              <w:rPr>
                <w:noProof/>
                <w:webHidden/>
              </w:rPr>
              <w:instrText xml:space="preserve"> PAGEREF _Toc92535923 \h </w:instrText>
            </w:r>
            <w:r w:rsidR="00F731E5">
              <w:rPr>
                <w:noProof/>
                <w:webHidden/>
              </w:rPr>
            </w:r>
            <w:r w:rsidR="00F731E5">
              <w:rPr>
                <w:noProof/>
                <w:webHidden/>
              </w:rPr>
              <w:fldChar w:fldCharType="separate"/>
            </w:r>
            <w:r w:rsidR="00BE5633">
              <w:rPr>
                <w:noProof/>
                <w:webHidden/>
              </w:rPr>
              <w:t>5</w:t>
            </w:r>
            <w:r w:rsidR="00F731E5">
              <w:rPr>
                <w:noProof/>
                <w:webHidden/>
              </w:rPr>
              <w:fldChar w:fldCharType="end"/>
            </w:r>
          </w:hyperlink>
        </w:p>
        <w:p w14:paraId="5ACBB190" w14:textId="6E1A50C5" w:rsidR="00F731E5" w:rsidRDefault="00E24B24">
          <w:pPr>
            <w:pStyle w:val="TOC1"/>
            <w:tabs>
              <w:tab w:val="right" w:leader="dot" w:pos="9350"/>
            </w:tabs>
            <w:rPr>
              <w:rFonts w:eastAsiaTheme="minorEastAsia"/>
              <w:noProof/>
              <w:color w:val="auto"/>
              <w:sz w:val="22"/>
              <w:szCs w:val="22"/>
              <w:lang w:val="en-IN" w:eastAsia="en-IN"/>
            </w:rPr>
          </w:pPr>
          <w:hyperlink w:anchor="_Toc92535925" w:history="1">
            <w:r w:rsidR="00F731E5" w:rsidRPr="00AE7BCA">
              <w:rPr>
                <w:rStyle w:val="Hyperlink"/>
                <w:noProof/>
              </w:rPr>
              <w:t>Conclusion</w:t>
            </w:r>
            <w:r w:rsidR="00F731E5">
              <w:rPr>
                <w:noProof/>
                <w:webHidden/>
              </w:rPr>
              <w:tab/>
            </w:r>
            <w:r w:rsidR="00F731E5">
              <w:rPr>
                <w:noProof/>
                <w:webHidden/>
              </w:rPr>
              <w:fldChar w:fldCharType="begin"/>
            </w:r>
            <w:r w:rsidR="00F731E5">
              <w:rPr>
                <w:noProof/>
                <w:webHidden/>
              </w:rPr>
              <w:instrText xml:space="preserve"> PAGEREF _Toc92535925 \h </w:instrText>
            </w:r>
            <w:r w:rsidR="00F731E5">
              <w:rPr>
                <w:noProof/>
                <w:webHidden/>
              </w:rPr>
            </w:r>
            <w:r w:rsidR="00F731E5">
              <w:rPr>
                <w:noProof/>
                <w:webHidden/>
              </w:rPr>
              <w:fldChar w:fldCharType="separate"/>
            </w:r>
            <w:r w:rsidR="00BE5633">
              <w:rPr>
                <w:noProof/>
                <w:webHidden/>
              </w:rPr>
              <w:t>5</w:t>
            </w:r>
            <w:r w:rsidR="00F731E5">
              <w:rPr>
                <w:noProof/>
                <w:webHidden/>
              </w:rPr>
              <w:fldChar w:fldCharType="end"/>
            </w:r>
          </w:hyperlink>
        </w:p>
        <w:p w14:paraId="67E30B17" w14:textId="5367C62B" w:rsidR="00B14FF2" w:rsidRDefault="00B14FF2" w:rsidP="00B14FF2">
          <w:r>
            <w:rPr>
              <w:b/>
              <w:bCs/>
              <w:noProof/>
            </w:rPr>
            <w:fldChar w:fldCharType="end"/>
          </w:r>
        </w:p>
      </w:sdtContent>
    </w:sdt>
    <w:p w14:paraId="10D5E697" w14:textId="77777777" w:rsidR="00D4790C" w:rsidRDefault="00D4790C" w:rsidP="00B14FF2">
      <w:pPr>
        <w:pStyle w:val="Heading1"/>
      </w:pPr>
      <w:bookmarkStart w:id="0" w:name="_Toc92535907"/>
    </w:p>
    <w:p w14:paraId="710FD518" w14:textId="77777777" w:rsidR="00D4790C" w:rsidRDefault="00D4790C" w:rsidP="00D4790C"/>
    <w:p w14:paraId="44128B8A" w14:textId="77777777" w:rsidR="00D4790C" w:rsidRDefault="00D4790C" w:rsidP="00D4790C"/>
    <w:p w14:paraId="65C14324" w14:textId="77777777" w:rsidR="00D4790C" w:rsidRDefault="00D4790C" w:rsidP="00D4790C"/>
    <w:p w14:paraId="323BE20D" w14:textId="77777777" w:rsidR="00D4790C" w:rsidRPr="00D4790C" w:rsidRDefault="00D4790C" w:rsidP="00D4790C"/>
    <w:p w14:paraId="3E38E0CC" w14:textId="10406100" w:rsidR="001273C1" w:rsidRDefault="00B14FF2" w:rsidP="00B14FF2">
      <w:pPr>
        <w:pStyle w:val="Heading1"/>
      </w:pPr>
      <w:r>
        <w:t>Executive Summary</w:t>
      </w:r>
      <w:bookmarkEnd w:id="0"/>
    </w:p>
    <w:p w14:paraId="13461BD5" w14:textId="3607BA81" w:rsidR="00B14FF2" w:rsidRPr="00B14FF2" w:rsidRDefault="00B14FF2" w:rsidP="00B14FF2">
      <w:r>
        <w:t>CTF</w:t>
      </w:r>
      <w:r w:rsidRPr="00B14FF2">
        <w:t xml:space="preserve"> is a reliable cybersecurity firm skilled in the handling of a variety of cyber threats for corporates </w:t>
      </w:r>
      <w:r w:rsidR="00082781" w:rsidRPr="00B14FF2">
        <w:t>clients’</w:t>
      </w:r>
      <w:r w:rsidRPr="00B14FF2">
        <w:t xml:space="preserve"> businesses as well as government institutions.</w:t>
      </w:r>
    </w:p>
    <w:p w14:paraId="03A66E6C" w14:textId="4B087DC9" w:rsidR="00B14FF2" w:rsidRPr="00B14FF2" w:rsidRDefault="00B14FF2" w:rsidP="00B14FF2">
      <w:r w:rsidRPr="00B14FF2">
        <w:t xml:space="preserve">Located in San Francisco California, Tech World is not only poised to provide cyber security </w:t>
      </w:r>
      <w:r w:rsidR="00082781">
        <w:t>internship</w:t>
      </w:r>
      <w:r w:rsidRPr="00B14FF2">
        <w:t xml:space="preserve"> to </w:t>
      </w:r>
      <w:r w:rsidR="00082781">
        <w:t>those who need to get their hands laid in the real back-end world</w:t>
      </w:r>
      <w:r w:rsidRPr="00B14FF2">
        <w:t xml:space="preserve"> but to also offer cybersecurity consulting services to tech firms as well as businesses. With the corporate world consistently under attack, only a reliable partner can provide lasting solutions to these problems. </w:t>
      </w:r>
      <w:r w:rsidR="00082781">
        <w:t xml:space="preserve">We plan to make our reach to </w:t>
      </w:r>
      <w:r w:rsidR="00F731E5">
        <w:t>every</w:t>
      </w:r>
      <w:r w:rsidR="00082781">
        <w:t xml:space="preserve"> person out there in teaching and mentoring them for cybersecurity.</w:t>
      </w:r>
    </w:p>
    <w:p w14:paraId="22E6CB43" w14:textId="4E17C565" w:rsidR="00B14FF2" w:rsidRPr="00B14FF2" w:rsidRDefault="00B14FF2" w:rsidP="00082781">
      <w:r w:rsidRPr="00B14FF2">
        <w:lastRenderedPageBreak/>
        <w:t>We pride ourselves on the </w:t>
      </w:r>
      <w:r w:rsidRPr="00082781">
        <w:t>quality of our workforce</w:t>
      </w:r>
      <w:r w:rsidRPr="00B14FF2">
        <w:t xml:space="preserve">. Hence these are carefully selected from a pool of the most experienced and skilled cybersecurity experts in the industry. Working as a team of great minds, </w:t>
      </w:r>
      <w:r w:rsidR="00082781">
        <w:t>we</w:t>
      </w:r>
      <w:r w:rsidRPr="00B14FF2">
        <w:t xml:space="preserve"> cyber experts who are authorities in their respective sub-specialties adopt a holistic approach to combatting cyber threats.</w:t>
      </w:r>
    </w:p>
    <w:p w14:paraId="0B109702" w14:textId="7DB649E6" w:rsidR="00B14FF2" w:rsidRPr="00B14FF2" w:rsidRDefault="00082781" w:rsidP="00B14FF2">
      <w:r>
        <w:t>CTF</w:t>
      </w:r>
      <w:r w:rsidR="00B14FF2" w:rsidRPr="00B14FF2">
        <w:t xml:space="preserve"> is founded by renowned cyber expert </w:t>
      </w:r>
      <w:r w:rsidR="00F731E5">
        <w:t>George Sanger</w:t>
      </w:r>
      <w:r w:rsidR="00B14FF2" w:rsidRPr="00B14FF2">
        <w:t xml:space="preserve"> who has worked as a consultant for many tech firms as well as government institutions for over two decades. His experience is vital to the success of this business as he has been able to put together a reliable and formidable cybersecurity </w:t>
      </w:r>
      <w:r>
        <w:t>startup</w:t>
      </w:r>
      <w:r w:rsidR="00B14FF2" w:rsidRPr="00B14FF2">
        <w:t xml:space="preserve"> that will provide </w:t>
      </w:r>
      <w:r>
        <w:t>internship to people and make them future ready.</w:t>
      </w:r>
    </w:p>
    <w:p w14:paraId="63AA5D68" w14:textId="6BD9CA86" w:rsidR="001273C1" w:rsidRDefault="00F731E5">
      <w:pPr>
        <w:pStyle w:val="Heading2"/>
      </w:pPr>
      <w:bookmarkStart w:id="1" w:name="_Toc92535908"/>
      <w:r>
        <w:t>T</w:t>
      </w:r>
      <w:bookmarkEnd w:id="1"/>
      <w:r>
        <w:t>he Business</w:t>
      </w:r>
    </w:p>
    <w:p w14:paraId="7A857C93" w14:textId="17E4BAF0" w:rsidR="00F731E5" w:rsidRPr="00F731E5" w:rsidRDefault="00F731E5" w:rsidP="00F731E5">
      <w:r w:rsidRPr="00F731E5">
        <w:t>We are prepared to go the extra mile in ensuring that we build a solid business structure. We are prepared to source for and recruit only the best employees that will help grow and sustain our cyber security business.</w:t>
      </w:r>
    </w:p>
    <w:p w14:paraId="6E09103B" w14:textId="77777777" w:rsidR="00F731E5" w:rsidRPr="00F731E5" w:rsidRDefault="00F731E5" w:rsidP="00F731E5">
      <w:r w:rsidRPr="00F731E5">
        <w:t>Our management team is comprised of individuals with the best skills and experience. All those in the management team know what it means to ensure that a business such as ours is able to attain all its intended goals and objectives. Our management team believe in our values and philosophies and are fully committed to ensuring that we are a force to reckon with.</w:t>
      </w:r>
    </w:p>
    <w:p w14:paraId="6CC098F3" w14:textId="77777777" w:rsidR="00F731E5" w:rsidRPr="00F731E5" w:rsidRDefault="00F731E5" w:rsidP="00F731E5">
      <w:r w:rsidRPr="00F731E5">
        <w:t>Due to the fact that we are in a very competitive industry, where being proactive is one of the factors that allows a business exist for long, we are always on the know about the trends in the industry and even intend to create a few trends as well within our one year of operation.</w:t>
      </w:r>
    </w:p>
    <w:p w14:paraId="43F641BF" w14:textId="77777777" w:rsidR="001273C1" w:rsidRDefault="001273C1">
      <w:pPr>
        <w:pStyle w:val="NoSpacing"/>
      </w:pPr>
    </w:p>
    <w:bookmarkStart w:id="2" w:name="_Toc92535909"/>
    <w:p w14:paraId="47BF054C" w14:textId="77777777" w:rsidR="001273C1" w:rsidRDefault="00E24B24">
      <w:pPr>
        <w:pStyle w:val="Heading2"/>
      </w:pPr>
      <w:sdt>
        <w:sdtPr>
          <w:alias w:val="The Opportunity:"/>
          <w:tag w:val="The Opportunity:"/>
          <w:id w:val="295649087"/>
          <w:placeholder>
            <w:docPart w:val="D67C77CC29D0459B88CA7A0B5A962157"/>
          </w:placeholder>
          <w:temporary/>
          <w:showingPlcHdr/>
          <w15:appearance w15:val="hidden"/>
        </w:sdtPr>
        <w:sdtEndPr/>
        <w:sdtContent>
          <w:r w:rsidR="00386778">
            <w:t>The Opportunity</w:t>
          </w:r>
        </w:sdtContent>
      </w:sdt>
      <w:bookmarkEnd w:id="2"/>
    </w:p>
    <w:p w14:paraId="4E7C6317" w14:textId="77777777" w:rsidR="001273C1" w:rsidRDefault="001273C1">
      <w:pPr>
        <w:pStyle w:val="NoSpacing"/>
      </w:pPr>
    </w:p>
    <w:p w14:paraId="14F2466B" w14:textId="75BD1E09" w:rsidR="001273C1" w:rsidRDefault="00E24B24">
      <w:pPr>
        <w:pStyle w:val="ListBullet"/>
      </w:pPr>
      <w:sdt>
        <w:sdtPr>
          <w:alias w:val="Goal #1:"/>
          <w:tag w:val="Goal #1:"/>
          <w:id w:val="1034073029"/>
          <w:placeholder>
            <w:docPart w:val="5198C6612A904F39A873C06D203A54CE"/>
          </w:placeholder>
          <w:temporary/>
          <w:showingPlcHdr/>
          <w15:appearance w15:val="hidden"/>
        </w:sdtPr>
        <w:sdtEndPr/>
        <w:sdtContent>
          <w:r w:rsidR="00386778">
            <w:t>Goal #1:</w:t>
          </w:r>
        </w:sdtContent>
      </w:sdt>
      <w:r w:rsidR="00C16778">
        <w:t xml:space="preserve"> </w:t>
      </w:r>
      <w:r w:rsidR="00BB0520">
        <w:t>Train all the interns in the ATTACKIQ platform.</w:t>
      </w:r>
    </w:p>
    <w:p w14:paraId="2D844147" w14:textId="291B73A0" w:rsidR="001273C1" w:rsidRDefault="00E24B24">
      <w:pPr>
        <w:pStyle w:val="ListBullet"/>
      </w:pPr>
      <w:sdt>
        <w:sdtPr>
          <w:alias w:val="Goal #2:"/>
          <w:tag w:val="Goal #2:"/>
          <w:id w:val="173073365"/>
          <w:placeholder>
            <w:docPart w:val="20CE81FDB34F4FEF890F51951C5AB2E4"/>
          </w:placeholder>
          <w:temporary/>
          <w:showingPlcHdr/>
          <w15:appearance w15:val="hidden"/>
        </w:sdtPr>
        <w:sdtEndPr/>
        <w:sdtContent>
          <w:r w:rsidR="00386778">
            <w:t>Goal #2:</w:t>
          </w:r>
        </w:sdtContent>
      </w:sdt>
      <w:r w:rsidR="00C16778">
        <w:t xml:space="preserve"> </w:t>
      </w:r>
      <w:r w:rsidR="00BB0520">
        <w:t>Make a social Media presence on LinkedIn.</w:t>
      </w:r>
    </w:p>
    <w:p w14:paraId="45C9026E" w14:textId="30BC7E3E" w:rsidR="001273C1" w:rsidRDefault="00E24B24">
      <w:pPr>
        <w:pStyle w:val="ListBullet"/>
      </w:pPr>
      <w:sdt>
        <w:sdtPr>
          <w:alias w:val="Goal #3:"/>
          <w:tag w:val="Goal #3:"/>
          <w:id w:val="1581246031"/>
          <w:placeholder>
            <w:docPart w:val="38BB5786396E44978E543133DDC8B758"/>
          </w:placeholder>
          <w:temporary/>
          <w:showingPlcHdr/>
          <w15:appearance w15:val="hidden"/>
        </w:sdtPr>
        <w:sdtEndPr/>
        <w:sdtContent>
          <w:r w:rsidR="00386778">
            <w:t>Goal #3:</w:t>
          </w:r>
        </w:sdtContent>
      </w:sdt>
      <w:r w:rsidR="00C16778">
        <w:t xml:space="preserve"> </w:t>
      </w:r>
      <w:r w:rsidR="00BB0520">
        <w:t>Make the website a word of mouth to every Cybersecurity enthusiast out there.</w:t>
      </w:r>
    </w:p>
    <w:p w14:paraId="42FD4E12" w14:textId="600FA805" w:rsidR="00BB0520" w:rsidRDefault="00BB0520" w:rsidP="00F731E5">
      <w:pPr>
        <w:pStyle w:val="ListBullet"/>
        <w:numPr>
          <w:ilvl w:val="0"/>
          <w:numId w:val="0"/>
        </w:numPr>
        <w:ind w:left="432"/>
      </w:pPr>
    </w:p>
    <w:p w14:paraId="53ADAAA5" w14:textId="38E7BE53" w:rsidR="00BB0520" w:rsidRDefault="00BB0520" w:rsidP="00BB0520">
      <w:pPr>
        <w:pStyle w:val="Heading2"/>
      </w:pPr>
      <w:r>
        <w:lastRenderedPageBreak/>
        <w:t>CTF History</w:t>
      </w:r>
    </w:p>
    <w:p w14:paraId="2D7D38EA" w14:textId="4FA6D8B1" w:rsidR="00BB0520" w:rsidRPr="00BB0520" w:rsidRDefault="00BB0520" w:rsidP="00BB0520">
      <w:r>
        <w:rPr>
          <w:noProof/>
        </w:rPr>
        <w:drawing>
          <wp:inline distT="0" distB="0" distL="0" distR="0" wp14:anchorId="4ED3EAA6" wp14:editId="15C945AD">
            <wp:extent cx="5486400" cy="32004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bookmarkStart w:id="3" w:name="_Toc92535911"/>
    <w:p w14:paraId="63AF8ADE" w14:textId="77777777" w:rsidR="001273C1" w:rsidRDefault="00E24B24">
      <w:pPr>
        <w:pStyle w:val="Heading1"/>
      </w:pPr>
      <w:sdt>
        <w:sdtPr>
          <w:alias w:val="Our Proposal:"/>
          <w:tag w:val="Our Proposal:"/>
          <w:id w:val="-924729588"/>
          <w:placeholder>
            <w:docPart w:val="64FF8E744E8F40839EE10475DA14C81D"/>
          </w:placeholder>
          <w:temporary/>
          <w:showingPlcHdr/>
          <w15:appearance w15:val="hidden"/>
        </w:sdtPr>
        <w:sdtEndPr/>
        <w:sdtContent>
          <w:r w:rsidR="00386778">
            <w:t>Our Proposal</w:t>
          </w:r>
        </w:sdtContent>
      </w:sdt>
      <w:bookmarkEnd w:id="3"/>
    </w:p>
    <w:p w14:paraId="0DA5860D" w14:textId="77777777" w:rsidR="001273C1" w:rsidRDefault="001273C1">
      <w:pPr>
        <w:pStyle w:val="NoSpacing"/>
      </w:pPr>
    </w:p>
    <w:p w14:paraId="22146C2D" w14:textId="7D7D6441" w:rsidR="001273C1" w:rsidRDefault="00E24B24">
      <w:sdt>
        <w:sdtPr>
          <w:alias w:val="Client Name:"/>
          <w:tag w:val="Client Name:"/>
          <w:id w:val="364261442"/>
          <w:placeholder>
            <w:docPart w:val="4CB3BD7DCE87430D902529697EF2262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4FF2">
            <w:t>ATTACKIQ</w:t>
          </w:r>
        </w:sdtContent>
      </w:sdt>
      <w:r w:rsidR="00C16778">
        <w:t xml:space="preserve"> </w:t>
      </w:r>
      <w:sdt>
        <w:sdtPr>
          <w:alias w:val="Enter description:"/>
          <w:tag w:val="Enter description:"/>
          <w:id w:val="1315605635"/>
          <w:placeholder>
            <w:docPart w:val="CA52C08A46584F2F8C351593EEDC950F"/>
          </w:placeholder>
          <w15:appearance w15:val="hidden"/>
        </w:sdtPr>
        <w:sdtEndPr/>
        <w:sdtContent>
          <w:r w:rsidR="008160AB" w:rsidRPr="008160AB">
            <w:t>As the leading independent vendor of breach and attack simulation solutions, we built the industry’s first Security Optimization Platform for continuous security control validation and improving security program effectiveness and efficiency. We are trusted by leading organizations worldwide to identify security improvements and verify that cyberdefenses work as expected, aligned with the MITRE ATT&amp;CK framework.</w:t>
          </w:r>
        </w:sdtContent>
      </w:sdt>
      <w:r w:rsidR="00C16778">
        <w:t xml:space="preserve"> </w:t>
      </w:r>
      <w:sdt>
        <w:sdtPr>
          <w:alias w:val="Client Name:"/>
          <w:tag w:val="Client Name:"/>
          <w:id w:val="-1383704395"/>
          <w:placeholder>
            <w:docPart w:val="4CB3BD7DCE87430D902529697EF2262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4FF2">
            <w:t>ATTACKIQ</w:t>
          </w:r>
        </w:sdtContent>
      </w:sdt>
      <w:r w:rsidR="00C16778">
        <w:t xml:space="preserve"> </w:t>
      </w:r>
      <w:r w:rsidR="008160AB">
        <w:t xml:space="preserve">less knowing in the cybersecurity due to poor </w:t>
      </w:r>
    </w:p>
    <w:p w14:paraId="0486D0D2" w14:textId="32AF7486" w:rsidR="001273C1" w:rsidRDefault="00E24B24">
      <w:sdt>
        <w:sdtPr>
          <w:alias w:val="Enter description:"/>
          <w:tag w:val="Enter description:"/>
          <w:id w:val="-1474206838"/>
          <w:placeholder>
            <w:docPart w:val="EE53419F21F14289ADB0D4175CDDC3F4"/>
          </w:placeholder>
          <w:temporary/>
          <w:showingPlcHdr/>
          <w15:appearance w15:val="hidden"/>
        </w:sdtPr>
        <w:sdtEndPr/>
        <w:sdtContent>
          <w:r w:rsidR="00FC68B0">
            <w:t>We have developed solutions to help businesses stay ahead of customer satisfaction trends and propose that</w:t>
          </w:r>
        </w:sdtContent>
      </w:sdt>
      <w:r w:rsidR="00FC68B0">
        <w:t xml:space="preserve"> </w:t>
      </w:r>
      <w:sdt>
        <w:sdtPr>
          <w:alias w:val="Client Name:"/>
          <w:tag w:val="Client Name:"/>
          <w:id w:val="1732887626"/>
          <w:placeholder>
            <w:docPart w:val="4CB3BD7DCE87430D902529697EF2262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4FF2">
            <w:t>ATTACKIQ</w:t>
          </w:r>
        </w:sdtContent>
      </w:sdt>
      <w:r w:rsidR="00C16778">
        <w:t xml:space="preserve"> </w:t>
      </w:r>
      <w:sdt>
        <w:sdtPr>
          <w:alias w:val="Enter description:"/>
          <w:tag w:val="Enter description:"/>
          <w:id w:val="1387911904"/>
          <w:placeholder>
            <w:docPart w:val="4EA62A21E53645458E0978EE57A1B00C"/>
          </w:placeholder>
          <w:temporary/>
          <w:showingPlcHdr/>
          <w15:appearance w15:val="hidden"/>
        </w:sdtPr>
        <w:sdtEndPr/>
        <w:sdtContent>
          <w:r w:rsidR="00FC68B0">
            <w:t>implement a logistics solution focused on JIT order management and automation of many manual steps in your delivery process. Our solution easily integrates with a wide range of off-the-shelf CRM solutions and can enable</w:t>
          </w:r>
        </w:sdtContent>
      </w:sdt>
      <w:r w:rsidR="00FC68B0">
        <w:t xml:space="preserve"> </w:t>
      </w:r>
      <w:sdt>
        <w:sdtPr>
          <w:alias w:val="Client Name:"/>
          <w:tag w:val="Client Name:"/>
          <w:id w:val="-1864431781"/>
          <w:placeholder>
            <w:docPart w:val="4CB3BD7DCE87430D902529697EF2262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4FF2">
            <w:t>ATTACKIQ</w:t>
          </w:r>
        </w:sdtContent>
      </w:sdt>
      <w:r w:rsidR="00C16778">
        <w:t xml:space="preserve"> </w:t>
      </w:r>
      <w:sdt>
        <w:sdtPr>
          <w:alias w:val="Enter description:"/>
          <w:tag w:val="Enter description:"/>
          <w:id w:val="-507437736"/>
          <w:placeholder>
            <w:docPart w:val="8F8AAD5ADAC546AEB868446310964D76"/>
          </w:placeholder>
          <w:temporary/>
          <w:showingPlcHdr/>
          <w15:appearance w15:val="hidden"/>
        </w:sdtPr>
        <w:sdtEndPr/>
        <w:sdtContent>
          <w:r w:rsidR="00FC68B0">
            <w:t>to fully realize the benefits of improved productivity throughout the entire sales cycle.</w:t>
          </w:r>
        </w:sdtContent>
      </w:sdt>
      <w:r w:rsidR="00C16778">
        <w:t xml:space="preserve"> </w:t>
      </w:r>
      <w:sdt>
        <w:sdtPr>
          <w:alias w:val="Enter description:"/>
          <w:tag w:val="Enter description:"/>
          <w:id w:val="-259444298"/>
          <w:placeholder>
            <w:docPart w:val="7A72200611AE415A88791D838425B5B3"/>
          </w:placeholder>
          <w:temporary/>
          <w:showingPlcHdr/>
          <w15:appearance w15:val="hidden"/>
        </w:sdtPr>
        <w:sdtEndPr/>
        <w:sdtContent>
          <w:r w:rsidR="00FC68B0">
            <w:t>Most importantly, we provide the training and support for this new solution that ensures your staff can ramp up quickly and realize concrete improvements in sales closure, customer satisfaction, and sales metrics.</w:t>
          </w:r>
        </w:sdtContent>
      </w:sdt>
    </w:p>
    <w:bookmarkStart w:id="4" w:name="_Toc92535912"/>
    <w:p w14:paraId="40A7E2A7" w14:textId="0460530A" w:rsidR="001273C1" w:rsidRDefault="00E24B24" w:rsidP="007C38DB">
      <w:pPr>
        <w:pStyle w:val="Heading2"/>
      </w:pPr>
      <w:sdt>
        <w:sdtPr>
          <w:alias w:val="Rationale:"/>
          <w:tag w:val="Rationale:"/>
          <w:id w:val="-2092695705"/>
          <w:placeholder>
            <w:docPart w:val="885EB8D2F24A49DCBBFAED0E9D948B92"/>
          </w:placeholder>
          <w:temporary/>
          <w:showingPlcHdr/>
          <w15:appearance w15:val="hidden"/>
        </w:sdtPr>
        <w:sdtEndPr/>
        <w:sdtContent>
          <w:r w:rsidR="00FC68B0">
            <w:t>Rationale</w:t>
          </w:r>
        </w:sdtContent>
      </w:sdt>
      <w:bookmarkEnd w:id="4"/>
    </w:p>
    <w:p w14:paraId="03AEF9FD" w14:textId="77777777" w:rsidR="001273C1" w:rsidRDefault="00E24B24">
      <w:pPr>
        <w:pStyle w:val="ListBullet"/>
      </w:pPr>
      <w:sdt>
        <w:sdtPr>
          <w:alias w:val="Enter List Item 1:"/>
          <w:tag w:val="Enter List Item 1:"/>
          <w:id w:val="-1963877511"/>
          <w:placeholder>
            <w:docPart w:val="2758A85C3F92493EAEAC02C16FA795B1"/>
          </w:placeholder>
          <w:temporary/>
          <w:showingPlcHdr/>
          <w15:appearance w15:val="hidden"/>
        </w:sdtPr>
        <w:sdtEndPr/>
        <w:sdtContent>
          <w:r w:rsidR="00FC68B0">
            <w:t>Research</w:t>
          </w:r>
        </w:sdtContent>
      </w:sdt>
    </w:p>
    <w:p w14:paraId="6AB8FFCD" w14:textId="77777777" w:rsidR="001273C1" w:rsidRDefault="00E24B24">
      <w:pPr>
        <w:pStyle w:val="ListBullet"/>
      </w:pPr>
      <w:sdt>
        <w:sdtPr>
          <w:alias w:val="Enter List Item 2:"/>
          <w:tag w:val="Enter List Item 2:"/>
          <w:id w:val="-1511826398"/>
          <w:placeholder>
            <w:docPart w:val="D3BFB4DF970D479AB0B84F0F805CB0B3"/>
          </w:placeholder>
          <w:temporary/>
          <w:showingPlcHdr/>
          <w15:appearance w15:val="hidden"/>
        </w:sdtPr>
        <w:sdtEndPr/>
        <w:sdtContent>
          <w:r w:rsidR="00FC68B0">
            <w:t>Market opportunities</w:t>
          </w:r>
        </w:sdtContent>
      </w:sdt>
    </w:p>
    <w:p w14:paraId="563A51B5" w14:textId="77777777" w:rsidR="001273C1" w:rsidRDefault="00E24B24">
      <w:pPr>
        <w:pStyle w:val="ListBullet"/>
      </w:pPr>
      <w:sdt>
        <w:sdtPr>
          <w:alias w:val="Enter List Item 3:"/>
          <w:tag w:val="Enter List Item 3:"/>
          <w:id w:val="-2006889026"/>
          <w:placeholder>
            <w:docPart w:val="1A0BAD4F2FC74F04838F56272ECFE335"/>
          </w:placeholder>
          <w:temporary/>
          <w:showingPlcHdr/>
          <w15:appearance w15:val="hidden"/>
        </w:sdtPr>
        <w:sdtEndPr/>
        <w:sdtContent>
          <w:r w:rsidR="00FC68B0">
            <w:t>Alignment with mission</w:t>
          </w:r>
        </w:sdtContent>
      </w:sdt>
    </w:p>
    <w:p w14:paraId="165D7EB9" w14:textId="77777777" w:rsidR="001273C1" w:rsidRDefault="00E24B24">
      <w:pPr>
        <w:pStyle w:val="ListBullet"/>
      </w:pPr>
      <w:sdt>
        <w:sdtPr>
          <w:alias w:val="Enter List Item 4:"/>
          <w:tag w:val="Enter List Item 4:"/>
          <w:id w:val="680319139"/>
          <w:placeholder>
            <w:docPart w:val="9926DBBAE63F4E75BDD7394713E1F70B"/>
          </w:placeholder>
          <w:temporary/>
          <w:showingPlcHdr/>
          <w15:appearance w15:val="hidden"/>
        </w:sdtPr>
        <w:sdtEndPr/>
        <w:sdtContent>
          <w:r w:rsidR="00FC68B0">
            <w:t>Current resources/technology</w:t>
          </w:r>
        </w:sdtContent>
      </w:sdt>
    </w:p>
    <w:bookmarkStart w:id="5" w:name="_Toc92535913"/>
    <w:p w14:paraId="1BD33D40" w14:textId="77777777" w:rsidR="001273C1" w:rsidRDefault="00E24B24">
      <w:pPr>
        <w:pStyle w:val="Heading2"/>
      </w:pPr>
      <w:sdt>
        <w:sdtPr>
          <w:alias w:val="Execution Strategy:"/>
          <w:tag w:val="Execution Strategy:"/>
          <w:id w:val="-738408525"/>
          <w:placeholder>
            <w:docPart w:val="1FA37321676E4114A0283AB8E27BCA2A"/>
          </w:placeholder>
          <w:temporary/>
          <w:showingPlcHdr/>
          <w15:appearance w15:val="hidden"/>
        </w:sdtPr>
        <w:sdtEndPr/>
        <w:sdtContent>
          <w:r w:rsidR="00FC68B0">
            <w:t>Execution Strategy</w:t>
          </w:r>
        </w:sdtContent>
      </w:sdt>
      <w:bookmarkEnd w:id="5"/>
    </w:p>
    <w:p w14:paraId="7B5F3ED2" w14:textId="4D5272D2" w:rsidR="001273C1" w:rsidRDefault="00E24B24" w:rsidP="007C38DB">
      <w:sdt>
        <w:sdtPr>
          <w:alias w:val="Enter description:"/>
          <w:tag w:val="Enter description:"/>
          <w:id w:val="-2084906272"/>
          <w:placeholder>
            <w:docPart w:val="1F7A88AB4D614A158294081A2170F394"/>
          </w:placeholder>
          <w:temporary/>
          <w:showingPlcHdr/>
          <w15:appearance w15:val="hidden"/>
        </w:sdtPr>
        <w:sdtEndPr/>
        <w:sdtContent>
          <w:r w:rsidR="00FC68B0">
            <w:t>Our execution strategy incorporates proven methodologies, extremely qualified personnel, and a highly responsive approach to managing deliverables.</w:t>
          </w:r>
        </w:sdtContent>
      </w:sdt>
      <w:r w:rsidR="00C16778">
        <w:t xml:space="preserve"> </w:t>
      </w:r>
      <w:sdt>
        <w:sdtPr>
          <w:alias w:val="Enter description:"/>
          <w:tag w:val="Enter description:"/>
          <w:id w:val="402656384"/>
          <w:placeholder>
            <w:docPart w:val="52C3D517369D431BBA8269CA9429CA90"/>
          </w:placeholder>
          <w:temporary/>
          <w:showingPlcHdr/>
          <w15:appearance w15:val="hidden"/>
        </w:sdtPr>
        <w:sdtEndPr/>
        <w:sdtContent>
          <w:r w:rsidR="00FC68B0">
            <w:t>Following is a description of our project methods, including how the project will be developed, a proposed timeline of events, and reasons for why we suggest developing the project as described.</w:t>
          </w:r>
        </w:sdtContent>
      </w:sdt>
    </w:p>
    <w:bookmarkStart w:id="6" w:name="_Toc92535914"/>
    <w:p w14:paraId="0FFA011E" w14:textId="77777777" w:rsidR="001273C1" w:rsidRDefault="00E24B24">
      <w:pPr>
        <w:pStyle w:val="Heading2"/>
      </w:pPr>
      <w:sdt>
        <w:sdtPr>
          <w:alias w:val="Technical/Project Approach:"/>
          <w:tag w:val="Technical/Project Approach:"/>
          <w:id w:val="38019945"/>
          <w:placeholder>
            <w:docPart w:val="8D520D9731A14AFAA65C5A8CDD29C27B"/>
          </w:placeholder>
          <w:temporary/>
          <w:showingPlcHdr/>
          <w15:appearance w15:val="hidden"/>
        </w:sdtPr>
        <w:sdtEndPr/>
        <w:sdtContent>
          <w:r w:rsidR="00FC68B0">
            <w:t>Technical/Project Approach</w:t>
          </w:r>
        </w:sdtContent>
      </w:sdt>
      <w:bookmarkEnd w:id="6"/>
    </w:p>
    <w:p w14:paraId="60043A4C" w14:textId="32ADDEAB" w:rsidR="00A008FC" w:rsidRDefault="001D4BDF">
      <w:r>
        <w:t xml:space="preserve">We will be starting off with </w:t>
      </w:r>
      <w:r w:rsidR="00F14D40">
        <w:t xml:space="preserve">publishing a post on </w:t>
      </w:r>
      <w:r w:rsidR="000B1C27">
        <w:t>LinkedIn</w:t>
      </w:r>
      <w:r w:rsidR="00F14D40">
        <w:t xml:space="preserve"> stating that we will be having </w:t>
      </w:r>
      <w:r w:rsidR="00BB5AF5">
        <w:t xml:space="preserve">our partnership with ATTACKIQ for 2 Months. All </w:t>
      </w:r>
      <w:r w:rsidR="000A5713">
        <w:t xml:space="preserve">users interested will register themselves here. Once done we will start of the internship with the users registered, will give them weekly task to perform </w:t>
      </w:r>
      <w:r w:rsidR="00A008FC">
        <w:t>to</w:t>
      </w:r>
      <w:r w:rsidR="000A5713">
        <w:t xml:space="preserve"> learn </w:t>
      </w:r>
      <w:r w:rsidR="00A008FC">
        <w:t xml:space="preserve">Cybersecurity. </w:t>
      </w:r>
    </w:p>
    <w:p w14:paraId="1F91F78B" w14:textId="75AA6387" w:rsidR="00A008FC" w:rsidRDefault="00A008FC">
      <w:r>
        <w:t xml:space="preserve">We will also have weekly </w:t>
      </w:r>
      <w:r w:rsidR="00A55276">
        <w:t xml:space="preserve">meet on Zoom where all will ask </w:t>
      </w:r>
      <w:r w:rsidR="00812CDB">
        <w:t>their</w:t>
      </w:r>
      <w:r w:rsidR="00A55276">
        <w:t xml:space="preserve"> doubt and will get it cleared. </w:t>
      </w:r>
      <w:r w:rsidR="00812CDB">
        <w:t>Also,</w:t>
      </w:r>
      <w:r w:rsidR="00A55276">
        <w:t xml:space="preserve"> there will be a weekly project lead </w:t>
      </w:r>
      <w:r w:rsidR="00812CDB">
        <w:t>allocation which will help the interns throughout the ween with the doubts they have</w:t>
      </w:r>
    </w:p>
    <w:p w14:paraId="6FE90B49" w14:textId="2BEA9A33" w:rsidR="00812CDB" w:rsidRDefault="00AD6396">
      <w:r>
        <w:t xml:space="preserve">At the end of the </w:t>
      </w:r>
      <w:r w:rsidR="000B1C27">
        <w:t>internship,</w:t>
      </w:r>
      <w:r>
        <w:t xml:space="preserve"> they will be getting certificate from CTF </w:t>
      </w:r>
      <w:r w:rsidR="000B1C27">
        <w:t>based on</w:t>
      </w:r>
      <w:r>
        <w:t xml:space="preserve"> </w:t>
      </w:r>
      <w:r w:rsidR="000B1C27">
        <w:t>their</w:t>
      </w:r>
      <w:r>
        <w:t xml:space="preserve"> performance.</w:t>
      </w:r>
    </w:p>
    <w:bookmarkStart w:id="7" w:name="_Toc92535915"/>
    <w:p w14:paraId="2991EC1E" w14:textId="77777777" w:rsidR="001273C1" w:rsidRDefault="00E24B24">
      <w:pPr>
        <w:pStyle w:val="Heading2"/>
      </w:pPr>
      <w:sdt>
        <w:sdtPr>
          <w:alias w:val="Resources:"/>
          <w:tag w:val="Resources:"/>
          <w:id w:val="-1209876853"/>
          <w:placeholder>
            <w:docPart w:val="1641BAA6B5CA41408C6B6D59A875682F"/>
          </w:placeholder>
          <w:temporary/>
          <w:showingPlcHdr/>
          <w15:appearance w15:val="hidden"/>
        </w:sdtPr>
        <w:sdtEndPr/>
        <w:sdtContent>
          <w:r w:rsidR="00FC68B0">
            <w:t>Resources</w:t>
          </w:r>
        </w:sdtContent>
      </w:sdt>
      <w:bookmarkEnd w:id="7"/>
    </w:p>
    <w:p w14:paraId="5DFB286F" w14:textId="38AF0C06" w:rsidR="001273C1" w:rsidRDefault="000B1C27">
      <w:r>
        <w:t>The resources that need to be provided by ATTACKIQ and its purposes are mentioned below.</w:t>
      </w:r>
    </w:p>
    <w:tbl>
      <w:tblPr>
        <w:tblStyle w:val="ProposalTable"/>
        <w:tblW w:w="5000" w:type="pct"/>
        <w:tblLook w:val="04A0" w:firstRow="1" w:lastRow="0" w:firstColumn="1" w:lastColumn="0" w:noHBand="0" w:noVBand="1"/>
        <w:tblDescription w:val="Project deliverables"/>
      </w:tblPr>
      <w:tblGrid>
        <w:gridCol w:w="2784"/>
        <w:gridCol w:w="6566"/>
      </w:tblGrid>
      <w:tr w:rsidR="000B1C27" w14:paraId="5079A1E3" w14:textId="77777777" w:rsidTr="00D83904">
        <w:trPr>
          <w:cnfStyle w:val="100000000000" w:firstRow="1" w:lastRow="0" w:firstColumn="0" w:lastColumn="0" w:oddVBand="0" w:evenVBand="0" w:oddHBand="0" w:evenHBand="0" w:firstRowFirstColumn="0" w:firstRowLastColumn="0" w:lastRowFirstColumn="0" w:lastRowLastColumn="0"/>
        </w:trPr>
        <w:tc>
          <w:tcPr>
            <w:tcW w:w="1489" w:type="pct"/>
          </w:tcPr>
          <w:p w14:paraId="784FCAAD" w14:textId="70FA7734" w:rsidR="000B1C27" w:rsidRDefault="000B1C27" w:rsidP="00D83904">
            <w:r>
              <w:t>Resource</w:t>
            </w:r>
          </w:p>
        </w:tc>
        <w:tc>
          <w:tcPr>
            <w:tcW w:w="3511" w:type="pct"/>
          </w:tcPr>
          <w:p w14:paraId="281F367A" w14:textId="19867AD0" w:rsidR="000B1C27" w:rsidRDefault="000B1C27" w:rsidP="00D83904">
            <w:r>
              <w:t>Purpose</w:t>
            </w:r>
          </w:p>
        </w:tc>
      </w:tr>
      <w:tr w:rsidR="000B1C27" w14:paraId="200A727C" w14:textId="77777777" w:rsidTr="00D83904">
        <w:tc>
          <w:tcPr>
            <w:tcW w:w="1489" w:type="pct"/>
          </w:tcPr>
          <w:p w14:paraId="65446AD0" w14:textId="52CBBFFE" w:rsidR="000B1C27" w:rsidRDefault="00CB17A7" w:rsidP="00D83904">
            <w:r>
              <w:t>ATTACKIQ login cred</w:t>
            </w:r>
          </w:p>
        </w:tc>
        <w:tc>
          <w:tcPr>
            <w:tcW w:w="3511" w:type="pct"/>
          </w:tcPr>
          <w:p w14:paraId="0CC2963E" w14:textId="2E100374" w:rsidR="000B1C27" w:rsidRDefault="00CB17A7" w:rsidP="00D83904">
            <w:r>
              <w:t xml:space="preserve">Where interns will login </w:t>
            </w:r>
            <w:r w:rsidR="00836841">
              <w:t>and will have access for the weekly task.</w:t>
            </w:r>
          </w:p>
        </w:tc>
      </w:tr>
      <w:tr w:rsidR="000B1C27" w14:paraId="3865DDD9" w14:textId="77777777" w:rsidTr="00D83904">
        <w:tc>
          <w:tcPr>
            <w:tcW w:w="1489" w:type="pct"/>
          </w:tcPr>
          <w:p w14:paraId="4BD6CE19" w14:textId="1EC78E12" w:rsidR="000B1C27" w:rsidRDefault="00836841" w:rsidP="00D83904">
            <w:r>
              <w:t>Test series access</w:t>
            </w:r>
          </w:p>
        </w:tc>
        <w:tc>
          <w:tcPr>
            <w:tcW w:w="3511" w:type="pct"/>
          </w:tcPr>
          <w:p w14:paraId="0AAD60C3" w14:textId="0D674B50" w:rsidR="000B1C27" w:rsidRDefault="00836841" w:rsidP="00D83904">
            <w:r>
              <w:t>Where interns will test what they have learned throughout the week</w:t>
            </w:r>
            <w:r w:rsidR="00E4450E">
              <w:t xml:space="preserve"> and the test will be taken there.</w:t>
            </w:r>
          </w:p>
        </w:tc>
      </w:tr>
    </w:tbl>
    <w:p w14:paraId="510AEC3B" w14:textId="77777777" w:rsidR="000B1C27" w:rsidRDefault="000B1C27"/>
    <w:bookmarkStart w:id="8" w:name="_Toc92535916"/>
    <w:p w14:paraId="074B0AB0" w14:textId="77777777" w:rsidR="001273C1" w:rsidRDefault="00E24B24">
      <w:pPr>
        <w:pStyle w:val="Heading2"/>
      </w:pPr>
      <w:sdt>
        <w:sdtPr>
          <w:alias w:val="Project Deliverables:"/>
          <w:tag w:val="Project Deliverables:"/>
          <w:id w:val="1450042905"/>
          <w:placeholder>
            <w:docPart w:val="54E9A97D234C4B49AF7715418202E05C"/>
          </w:placeholder>
          <w:temporary/>
          <w:showingPlcHdr/>
          <w15:appearance w15:val="hidden"/>
        </w:sdtPr>
        <w:sdtEndPr/>
        <w:sdtContent>
          <w:r w:rsidR="00FC68B0">
            <w:t>Project Deliverables</w:t>
          </w:r>
        </w:sdtContent>
      </w:sdt>
      <w:bookmarkEnd w:id="8"/>
    </w:p>
    <w:p w14:paraId="64E5A5AD" w14:textId="77777777" w:rsidR="001273C1" w:rsidRDefault="00E24B24">
      <w:sdt>
        <w:sdtPr>
          <w:alias w:val="Enter description:"/>
          <w:tag w:val="Enter description:"/>
          <w:id w:val="-1933585156"/>
          <w:placeholder>
            <w:docPart w:val="F4A6BCA6BFFC4D3CAF1E496C91DAB3B0"/>
          </w:placeholder>
          <w:temporary/>
          <w:showingPlcHdr/>
          <w15:appearance w15:val="hidden"/>
        </w:sdtPr>
        <w:sdtEndPr/>
        <w:sdtContent>
          <w:r w:rsidR="00FC68B0">
            <w:t>Following is a complete list of all project deliverables:</w:t>
          </w:r>
        </w:sdtContent>
      </w:sdt>
    </w:p>
    <w:tbl>
      <w:tblPr>
        <w:tblStyle w:val="ProposalTable"/>
        <w:tblW w:w="5000" w:type="pct"/>
        <w:tblLook w:val="04A0" w:firstRow="1" w:lastRow="0" w:firstColumn="1" w:lastColumn="0" w:noHBand="0" w:noVBand="1"/>
        <w:tblDescription w:val="Project deliverables"/>
      </w:tblPr>
      <w:tblGrid>
        <w:gridCol w:w="2784"/>
        <w:gridCol w:w="6566"/>
      </w:tblGrid>
      <w:tr w:rsidR="001273C1" w14:paraId="0E28CC18" w14:textId="77777777" w:rsidTr="001273C1">
        <w:trPr>
          <w:cnfStyle w:val="100000000000" w:firstRow="1" w:lastRow="0" w:firstColumn="0" w:lastColumn="0" w:oddVBand="0" w:evenVBand="0" w:oddHBand="0" w:evenHBand="0" w:firstRowFirstColumn="0" w:firstRowLastColumn="0" w:lastRowFirstColumn="0" w:lastRowLastColumn="0"/>
        </w:trPr>
        <w:tc>
          <w:tcPr>
            <w:tcW w:w="1489" w:type="pct"/>
          </w:tcPr>
          <w:p w14:paraId="5911D056" w14:textId="77777777" w:rsidR="001273C1" w:rsidRDefault="00E24B24">
            <w:sdt>
              <w:sdtPr>
                <w:alias w:val="Deliverable:"/>
                <w:tag w:val="Deliverable:"/>
                <w:id w:val="355699831"/>
                <w:placeholder>
                  <w:docPart w:val="A4C980E473F340B7A737F926392A3871"/>
                </w:placeholder>
                <w:temporary/>
                <w:showingPlcHdr/>
                <w15:appearance w15:val="hidden"/>
              </w:sdtPr>
              <w:sdtEndPr/>
              <w:sdtContent>
                <w:r w:rsidR="00FC68B0">
                  <w:t>Deliverable</w:t>
                </w:r>
              </w:sdtContent>
            </w:sdt>
          </w:p>
        </w:tc>
        <w:tc>
          <w:tcPr>
            <w:tcW w:w="3511" w:type="pct"/>
          </w:tcPr>
          <w:p w14:paraId="1B726210" w14:textId="77777777" w:rsidR="001273C1" w:rsidRDefault="00E24B24">
            <w:sdt>
              <w:sdtPr>
                <w:alias w:val="Description:"/>
                <w:tag w:val="Description:"/>
                <w:id w:val="1446037421"/>
                <w:placeholder>
                  <w:docPart w:val="FEE1E05A382C49169362052CC3B465AE"/>
                </w:placeholder>
                <w:temporary/>
                <w:showingPlcHdr/>
                <w15:appearance w15:val="hidden"/>
              </w:sdtPr>
              <w:sdtEndPr/>
              <w:sdtContent>
                <w:r w:rsidR="00FC68B0">
                  <w:t>Description</w:t>
                </w:r>
              </w:sdtContent>
            </w:sdt>
          </w:p>
        </w:tc>
      </w:tr>
      <w:tr w:rsidR="001273C1" w14:paraId="6AB43F29" w14:textId="77777777" w:rsidTr="001273C1">
        <w:tc>
          <w:tcPr>
            <w:tcW w:w="1489" w:type="pct"/>
          </w:tcPr>
          <w:p w14:paraId="4E2A64BF" w14:textId="3C50BABE" w:rsidR="001273C1" w:rsidRDefault="00E4450E">
            <w:r>
              <w:t>Cybersecurity Knowledge</w:t>
            </w:r>
          </w:p>
        </w:tc>
        <w:tc>
          <w:tcPr>
            <w:tcW w:w="3511" w:type="pct"/>
          </w:tcPr>
          <w:p w14:paraId="4B67DDC9" w14:textId="1E81044B" w:rsidR="001273C1" w:rsidRDefault="00E4450E">
            <w:r>
              <w:t>All interns will learn about Cybersecurity here and will test their knowledge in the real world later</w:t>
            </w:r>
          </w:p>
        </w:tc>
      </w:tr>
      <w:tr w:rsidR="001273C1" w14:paraId="60BF1D99" w14:textId="77777777" w:rsidTr="001273C1">
        <w:tc>
          <w:tcPr>
            <w:tcW w:w="1489" w:type="pct"/>
          </w:tcPr>
          <w:p w14:paraId="1FE7EB40" w14:textId="61B9D51B" w:rsidR="001273C1" w:rsidRDefault="002D094A">
            <w:r>
              <w:t>Interns’ footfall</w:t>
            </w:r>
          </w:p>
        </w:tc>
        <w:tc>
          <w:tcPr>
            <w:tcW w:w="3511" w:type="pct"/>
          </w:tcPr>
          <w:p w14:paraId="1F38CA8C" w14:textId="79165DE7" w:rsidR="001273C1" w:rsidRDefault="002D094A">
            <w:r>
              <w:t>As our previous score was 2000 Interns, we have a plan for getting almost 3000-4000 interns graduating this internship</w:t>
            </w:r>
          </w:p>
        </w:tc>
      </w:tr>
    </w:tbl>
    <w:bookmarkStart w:id="9" w:name="_Toc92535919"/>
    <w:p w14:paraId="64129160" w14:textId="5E4B4567" w:rsidR="001273C1" w:rsidRDefault="00E24B24">
      <w:pPr>
        <w:pStyle w:val="Heading1"/>
      </w:pPr>
      <w:sdt>
        <w:sdtPr>
          <w:alias w:val="Expected Results:"/>
          <w:tag w:val="Expected Results:"/>
          <w:id w:val="1434475270"/>
          <w:placeholder>
            <w:docPart w:val="4D23F65578694747AA72B87DD0D85325"/>
          </w:placeholder>
          <w:temporary/>
          <w:showingPlcHdr/>
          <w15:appearance w15:val="hidden"/>
        </w:sdtPr>
        <w:sdtEndPr/>
        <w:sdtContent>
          <w:r w:rsidR="000322BF">
            <w:t>Expected Results</w:t>
          </w:r>
        </w:sdtContent>
      </w:sdt>
      <w:bookmarkEnd w:id="9"/>
    </w:p>
    <w:p w14:paraId="28E49CB7" w14:textId="77777777" w:rsidR="001273C1" w:rsidRDefault="001273C1">
      <w:pPr>
        <w:pStyle w:val="NoSpacing"/>
      </w:pPr>
    </w:p>
    <w:p w14:paraId="655CD492" w14:textId="17E7CD65" w:rsidR="001273C1" w:rsidRDefault="00E24B24">
      <w:sdt>
        <w:sdtPr>
          <w:alias w:val="Enter description:"/>
          <w:tag w:val="Enter description:"/>
          <w:id w:val="-1089621886"/>
          <w:placeholder>
            <w:docPart w:val="CF9453F87E2546269934C69331A73410"/>
          </w:placeholder>
          <w:temporary/>
          <w:showingPlcHdr/>
          <w15:appearance w15:val="hidden"/>
        </w:sdtPr>
        <w:sdtEndPr/>
        <w:sdtContent>
          <w:r w:rsidR="000322BF">
            <w:t>We expect our proposed solution to</w:t>
          </w:r>
        </w:sdtContent>
      </w:sdt>
      <w:r w:rsidR="000322BF">
        <w:t xml:space="preserve"> </w:t>
      </w:r>
      <w:sdt>
        <w:sdtPr>
          <w:alias w:val="Client Name:"/>
          <w:tag w:val="Client Name:"/>
          <w:id w:val="1220248248"/>
          <w:placeholder>
            <w:docPart w:val="4CB3BD7DCE87430D902529697EF2262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4FF2">
            <w:t>ATTACKIQ</w:t>
          </w:r>
        </w:sdtContent>
      </w:sdt>
      <w:sdt>
        <w:sdtPr>
          <w:alias w:val="Enter description:"/>
          <w:tag w:val="Enter description:"/>
          <w:id w:val="-1970434521"/>
          <w:placeholder>
            <w:docPart w:val="FAFFCA54B6D94C44BC697A94187E6DDF"/>
          </w:placeholder>
          <w:temporary/>
          <w:showingPlcHdr/>
          <w15:appearance w15:val="hidden"/>
        </w:sdtPr>
        <w:sdtEndPr/>
        <w:sdtContent>
          <w:r w:rsidR="000322BF">
            <w:t>’s requirements to provide the following results:</w:t>
          </w:r>
        </w:sdtContent>
      </w:sdt>
    </w:p>
    <w:bookmarkStart w:id="10" w:name="_Toc92535921"/>
    <w:p w14:paraId="3585A0EF" w14:textId="77777777" w:rsidR="001273C1" w:rsidRDefault="00E24B24">
      <w:pPr>
        <w:pStyle w:val="Heading2"/>
      </w:pPr>
      <w:sdt>
        <w:sdtPr>
          <w:alias w:val="Technical Benefits:"/>
          <w:tag w:val="Technical Benefits:"/>
          <w:id w:val="-1731921651"/>
          <w:placeholder>
            <w:docPart w:val="9B48A9FC8A3343F891B04110993076D0"/>
          </w:placeholder>
          <w:temporary/>
          <w:showingPlcHdr/>
          <w15:appearance w15:val="hidden"/>
        </w:sdtPr>
        <w:sdtEndPr/>
        <w:sdtContent>
          <w:r w:rsidR="006C5ECB">
            <w:t>Technical Benefits</w:t>
          </w:r>
        </w:sdtContent>
      </w:sdt>
      <w:bookmarkEnd w:id="10"/>
    </w:p>
    <w:p w14:paraId="627BBED3" w14:textId="6EC8591E" w:rsidR="001273C1" w:rsidRDefault="00E24B24">
      <w:pPr>
        <w:pStyle w:val="ListBullet"/>
      </w:pPr>
      <w:sdt>
        <w:sdtPr>
          <w:alias w:val="Result #1:"/>
          <w:tag w:val="Result #1:"/>
          <w:id w:val="1668438177"/>
          <w:placeholder>
            <w:docPart w:val="3E1BEE6D99D34FA0A1522F181A27C6C9"/>
          </w:placeholder>
          <w:temporary/>
          <w:showingPlcHdr/>
          <w15:appearance w15:val="hidden"/>
        </w:sdtPr>
        <w:sdtEndPr/>
        <w:sdtContent>
          <w:r w:rsidR="006C5ECB">
            <w:t>Result #1:</w:t>
          </w:r>
        </w:sdtContent>
      </w:sdt>
      <w:r w:rsidR="006C5ECB">
        <w:t xml:space="preserve"> </w:t>
      </w:r>
      <w:r w:rsidR="00002576">
        <w:t xml:space="preserve">Use of ATTACKIQ for </w:t>
      </w:r>
      <w:r w:rsidR="00367186">
        <w:t>learning cybersecurity</w:t>
      </w:r>
    </w:p>
    <w:p w14:paraId="405481DD" w14:textId="3F91F775" w:rsidR="001273C1" w:rsidRDefault="00E24B24">
      <w:pPr>
        <w:pStyle w:val="ListBullet"/>
      </w:pPr>
      <w:sdt>
        <w:sdtPr>
          <w:alias w:val="Result #2:"/>
          <w:tag w:val="Result #2:"/>
          <w:id w:val="-401221266"/>
          <w:placeholder>
            <w:docPart w:val="C0DF471D4599443F96C4413112D2B657"/>
          </w:placeholder>
          <w:temporary/>
          <w:showingPlcHdr/>
          <w15:appearance w15:val="hidden"/>
        </w:sdtPr>
        <w:sdtEndPr/>
        <w:sdtContent>
          <w:r w:rsidR="006C5ECB">
            <w:t>Result #2:</w:t>
          </w:r>
        </w:sdtContent>
      </w:sdt>
      <w:r w:rsidR="00C16778">
        <w:t xml:space="preserve"> </w:t>
      </w:r>
      <w:sdt>
        <w:sdtPr>
          <w:alias w:val="Enter Result #2 Description:"/>
          <w:tag w:val="Enter Result #2 Description:"/>
          <w:id w:val="1143089449"/>
          <w:placeholder>
            <w:docPart w:val="4699231C7FE64246B4EEECE428AFBEC5"/>
          </w:placeholder>
          <w15:appearance w15:val="hidden"/>
        </w:sdtPr>
        <w:sdtEndPr/>
        <w:sdtContent>
          <w:r w:rsidR="00367186">
            <w:t xml:space="preserve">Testing of the simulator for a huge </w:t>
          </w:r>
          <w:proofErr w:type="gramStart"/>
          <w:r w:rsidR="00367186">
            <w:t>amount</w:t>
          </w:r>
          <w:proofErr w:type="gramEnd"/>
          <w:r w:rsidR="00367186">
            <w:t xml:space="preserve"> of users </w:t>
          </w:r>
          <w:r w:rsidR="00D36E58">
            <w:t>using it same time</w:t>
          </w:r>
        </w:sdtContent>
      </w:sdt>
    </w:p>
    <w:p w14:paraId="4B3BF364" w14:textId="77777777" w:rsidR="006C5ECB" w:rsidRDefault="006C5ECB"/>
    <w:bookmarkStart w:id="11" w:name="_Toc92535923"/>
    <w:p w14:paraId="55F5257C" w14:textId="77777777" w:rsidR="001273C1" w:rsidRDefault="00E24B24">
      <w:pPr>
        <w:pStyle w:val="Heading1"/>
      </w:pPr>
      <w:sdt>
        <w:sdtPr>
          <w:alias w:val="Pricing:"/>
          <w:tag w:val="Pricing:"/>
          <w:id w:val="1527065974"/>
          <w:placeholder>
            <w:docPart w:val="3D591B95A7574FB696B4C9E70CBE43AD"/>
          </w:placeholder>
          <w:temporary/>
          <w:showingPlcHdr/>
          <w15:appearance w15:val="hidden"/>
        </w:sdtPr>
        <w:sdtEndPr/>
        <w:sdtContent>
          <w:r w:rsidR="006C5ECB">
            <w:t>Pricing</w:t>
          </w:r>
        </w:sdtContent>
      </w:sdt>
      <w:bookmarkEnd w:id="11"/>
    </w:p>
    <w:p w14:paraId="56D2931F" w14:textId="1722889B" w:rsidR="006C5ECB" w:rsidRDefault="00D36E58">
      <w:r>
        <w:t>Since it’s a free internship there will be no pricing involved as such.</w:t>
      </w:r>
    </w:p>
    <w:bookmarkStart w:id="12" w:name="_Toc92535925"/>
    <w:p w14:paraId="6762E965" w14:textId="77777777" w:rsidR="001273C1" w:rsidRDefault="00E24B24">
      <w:pPr>
        <w:pStyle w:val="Heading1"/>
      </w:pPr>
      <w:sdt>
        <w:sdtPr>
          <w:alias w:val="Conclusion:"/>
          <w:tag w:val="Conclusion:"/>
          <w:id w:val="-448547010"/>
          <w:placeholder>
            <w:docPart w:val="AA47188EE45042F68C20763F2053ADCD"/>
          </w:placeholder>
          <w:temporary/>
          <w:showingPlcHdr/>
          <w15:appearance w15:val="hidden"/>
        </w:sdtPr>
        <w:sdtEndPr/>
        <w:sdtContent>
          <w:r w:rsidR="006C5ECB">
            <w:t>Conclusion</w:t>
          </w:r>
        </w:sdtContent>
      </w:sdt>
      <w:bookmarkEnd w:id="12"/>
    </w:p>
    <w:p w14:paraId="368BA429" w14:textId="77777777" w:rsidR="006C5ECB" w:rsidRDefault="006C5ECB">
      <w:pPr>
        <w:pStyle w:val="NoSpacing"/>
      </w:pPr>
    </w:p>
    <w:p w14:paraId="262592F6" w14:textId="768DF9AE" w:rsidR="001273C1" w:rsidRDefault="00E24B24">
      <w:sdt>
        <w:sdtPr>
          <w:alias w:val="Enter description:"/>
          <w:tag w:val="Enter description:"/>
          <w:id w:val="-2107795705"/>
          <w:placeholder>
            <w:docPart w:val="D7D8F012654744EB88BAB3A6F7180061"/>
          </w:placeholder>
          <w:temporary/>
          <w:showingPlcHdr/>
          <w15:appearance w15:val="hidden"/>
        </w:sdtPr>
        <w:sdtEndPr/>
        <w:sdtContent>
          <w:r w:rsidR="006C5ECB">
            <w:t>We look forward to working with</w:t>
          </w:r>
        </w:sdtContent>
      </w:sdt>
      <w:r w:rsidR="006C5ECB">
        <w:t xml:space="preserve"> </w:t>
      </w:r>
      <w:sdt>
        <w:sdtPr>
          <w:alias w:val="Client Name:"/>
          <w:tag w:val="Client Name:"/>
          <w:id w:val="-1289347767"/>
          <w:placeholder>
            <w:docPart w:val="4CB3BD7DCE87430D902529697EF2262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14FF2">
            <w:t>ATTACKIQ</w:t>
          </w:r>
        </w:sdtContent>
      </w:sdt>
      <w:r w:rsidR="00C16778">
        <w:t xml:space="preserve"> </w:t>
      </w:r>
      <w:sdt>
        <w:sdtPr>
          <w:alias w:val="Enter description:"/>
          <w:tag w:val="Enter description:"/>
          <w:id w:val="361020482"/>
          <w:placeholder>
            <w:docPart w:val="9F76487451064D069049893B11FE83BE"/>
          </w:placeholder>
          <w:temporary/>
          <w:showingPlcHdr/>
          <w15:appearance w15:val="hidden"/>
        </w:sdtPr>
        <w:sdtEndPr/>
        <w:sdtContent>
          <w:r w:rsidR="006C5ECB">
            <w:t>and supporting your efforts to improve your sales cycle with</w:t>
          </w:r>
        </w:sdtContent>
      </w:sdt>
      <w:r w:rsidR="006C5ECB">
        <w:t xml:space="preserve"> </w:t>
      </w:r>
      <w:sdt>
        <w:sdtPr>
          <w:alias w:val="Enter description:"/>
          <w:tag w:val="Enter description:"/>
          <w:id w:val="-534575450"/>
          <w:placeholder>
            <w:docPart w:val="524915FE2BAF44459081F08DE5D77D76"/>
          </w:placeholder>
          <w:temporary/>
          <w:showingPlcHdr/>
          <w15:appearance w15:val="hidden"/>
        </w:sdtPr>
        <w:sdtEndPr/>
        <w:sdtContent>
          <w:r w:rsidR="006C5ECB">
            <w:t>integrated CRM, JIT Inventory management, and training and support services.</w:t>
          </w:r>
        </w:sdtContent>
      </w:sdt>
      <w:r w:rsidR="00C16778">
        <w:t xml:space="preserve"> </w:t>
      </w:r>
      <w:sdt>
        <w:sdtPr>
          <w:alias w:val="Enter description:"/>
          <w:tag w:val="Enter description:"/>
          <w:id w:val="-130255896"/>
          <w:placeholder>
            <w:docPart w:val="0426127B75314327925751A72FD5EE38"/>
          </w:placeholder>
          <w:temporary/>
          <w:showingPlcHdr/>
          <w15:appearance w15:val="hidden"/>
        </w:sdtPr>
        <w:sdtEndPr/>
        <w:sdtContent>
          <w:r w:rsidR="006C5ECB">
            <w:t>We are confident that we can meet the challenges ahead, and stand ready to partner with you in delivering an effective IT support solution.</w:t>
          </w:r>
        </w:sdtContent>
      </w:sdt>
    </w:p>
    <w:p w14:paraId="0A83A796" w14:textId="0D627E56" w:rsidR="006C5ECB" w:rsidRDefault="00E24B24" w:rsidP="006C5ECB">
      <w:sdt>
        <w:sdtPr>
          <w:alias w:val="Enter description:"/>
          <w:tag w:val="Enter description:"/>
          <w:id w:val="-1881157784"/>
          <w:placeholder>
            <w:docPart w:val="08E3C1B947C74725B46314F55DD76B24"/>
          </w:placeholder>
          <w:temporary/>
          <w:showingPlcHdr/>
          <w15:appearance w15:val="hidden"/>
        </w:sdtPr>
        <w:sdtEndPr/>
        <w:sdtContent>
          <w:r w:rsidR="006C5ECB">
            <w:t>If you have questions on this proposal, feel free to contact</w:t>
          </w:r>
        </w:sdtContent>
      </w:sdt>
      <w:r w:rsidR="006C5ECB">
        <w:t xml:space="preserve"> </w:t>
      </w:r>
      <w:r w:rsidR="00B02D28">
        <w:t xml:space="preserve">Mallory </w:t>
      </w:r>
      <w:r w:rsidR="000F5AFE">
        <w:t>Vega</w:t>
      </w:r>
      <w:r w:rsidR="00C16778">
        <w:t xml:space="preserve"> </w:t>
      </w:r>
      <w:sdt>
        <w:sdtPr>
          <w:alias w:val="Enter description:"/>
          <w:tag w:val="Enter description:"/>
          <w:id w:val="1101151397"/>
          <w:placeholder>
            <w:docPart w:val="4702AD96CF114402873A6DC0BF94E706"/>
          </w:placeholder>
          <w:temporary/>
          <w:showingPlcHdr/>
          <w15:appearance w15:val="hidden"/>
        </w:sdtPr>
        <w:sdtEndPr/>
        <w:sdtContent>
          <w:r w:rsidR="006C5ECB">
            <w:t>at your convenience by email at</w:t>
          </w:r>
        </w:sdtContent>
      </w:sdt>
      <w:r w:rsidR="006C5ECB">
        <w:t xml:space="preserve"> </w:t>
      </w:r>
      <w:r w:rsidR="000F5AFE">
        <w:t>m.vega@ctf.com</w:t>
      </w:r>
      <w:r w:rsidR="00C16778">
        <w:t xml:space="preserve"> </w:t>
      </w:r>
      <w:sdt>
        <w:sdtPr>
          <w:alias w:val="Enter description:"/>
          <w:tag w:val="Enter description:"/>
          <w:id w:val="-2047437457"/>
          <w:placeholder>
            <w:docPart w:val="E99F30EDBD4C4B86847B6BEF8DA45BCA"/>
          </w:placeholder>
          <w:temporary/>
          <w:showingPlcHdr/>
          <w15:appearance w15:val="hidden"/>
        </w:sdtPr>
        <w:sdtEndPr/>
        <w:sdtContent>
          <w:r w:rsidR="006C5ECB">
            <w:t>or by phone at</w:t>
          </w:r>
        </w:sdtContent>
      </w:sdt>
      <w:r w:rsidR="006C5ECB">
        <w:t xml:space="preserve"> </w:t>
      </w:r>
      <w:r w:rsidR="000F5AFE">
        <w:t>9937626285</w:t>
      </w:r>
      <w:r w:rsidR="00C16778">
        <w:t xml:space="preserve">. </w:t>
      </w:r>
      <w:sdt>
        <w:sdtPr>
          <w:alias w:val="Enter description:"/>
          <w:tag w:val="Enter description:"/>
          <w:id w:val="1224176453"/>
          <w:placeholder>
            <w:docPart w:val="2F02663887B842BEADEEF4E3C7B1074F"/>
          </w:placeholder>
          <w:showingPlcHdr/>
          <w15:appearance w15:val="hidden"/>
        </w:sdtPr>
        <w:sdtEndPr/>
        <w:sdtContent>
          <w:r w:rsidR="006C5ECB">
            <w:t>We will be in touch with you next week to arrange a follow-up conversation on the proposal.</w:t>
          </w:r>
        </w:sdtContent>
      </w:sdt>
    </w:p>
    <w:p w14:paraId="797876DA" w14:textId="77777777" w:rsidR="006C6A01" w:rsidRDefault="00E24B24" w:rsidP="006C6A01">
      <w:pPr>
        <w:rPr>
          <w:noProof/>
        </w:rPr>
      </w:pPr>
      <w:sdt>
        <w:sdtPr>
          <w:alias w:val="Enter Closing:"/>
          <w:tag w:val="Enter Closing:"/>
          <w:id w:val="1833405638"/>
          <w:placeholder>
            <w:docPart w:val="FF4AF2EE28E4428C9A40C968F0187464"/>
          </w:placeholder>
          <w:temporary/>
          <w:showingPlcHdr/>
          <w15:appearance w15:val="hidden"/>
        </w:sdtPr>
        <w:sdtEndPr/>
        <w:sdtContent>
          <w:r w:rsidR="000E697B">
            <w:t>Thank you for your consideration</w:t>
          </w:r>
        </w:sdtContent>
      </w:sdt>
      <w:r w:rsidR="000E697B">
        <w:t>,</w:t>
      </w:r>
    </w:p>
    <w:p w14:paraId="06A54589" w14:textId="19B96C32" w:rsidR="006C6A01" w:rsidRDefault="006C6A01" w:rsidP="006C6A01">
      <w:r>
        <w:rPr>
          <w:noProof/>
        </w:rPr>
        <w:drawing>
          <wp:inline distT="0" distB="0" distL="0" distR="0" wp14:anchorId="393781D8" wp14:editId="4B33F15A">
            <wp:extent cx="884039"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l="33013" t="32252" r="56410" b="59147"/>
                    <a:stretch/>
                  </pic:blipFill>
                  <pic:spPr bwMode="auto">
                    <a:xfrm>
                      <a:off x="0" y="0"/>
                      <a:ext cx="889610" cy="431326"/>
                    </a:xfrm>
                    <a:prstGeom prst="rect">
                      <a:avLst/>
                    </a:prstGeom>
                    <a:ln>
                      <a:noFill/>
                    </a:ln>
                    <a:extLst>
                      <a:ext uri="{53640926-AAD7-44D8-BBD7-CCE9431645EC}">
                        <a14:shadowObscured xmlns:a14="http://schemas.microsoft.com/office/drawing/2010/main"/>
                      </a:ext>
                    </a:extLst>
                  </pic:spPr>
                </pic:pic>
              </a:graphicData>
            </a:graphic>
          </wp:inline>
        </w:drawing>
      </w:r>
    </w:p>
    <w:p w14:paraId="3A64E9E2" w14:textId="401527D1" w:rsidR="001273C1" w:rsidRPr="006C6A01" w:rsidRDefault="00C81E3F" w:rsidP="006C6A01">
      <w:r w:rsidRPr="006C6A01">
        <w:t>Varun Khadayate</w:t>
      </w:r>
      <w:r w:rsidR="000F5AFE" w:rsidRPr="006C6A01">
        <w:t xml:space="preserve"> </w:t>
      </w:r>
      <w:r w:rsidR="00C16778" w:rsidRPr="006C6A01">
        <w:br/>
      </w:r>
      <w:r w:rsidRPr="006C6A01">
        <w:t>Founder - CTF</w:t>
      </w:r>
    </w:p>
    <w:sectPr w:rsidR="001273C1" w:rsidRPr="006C6A01">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1F338" w14:textId="77777777" w:rsidR="00E24B24" w:rsidRDefault="00E24B24">
      <w:pPr>
        <w:spacing w:after="0" w:line="240" w:lineRule="auto"/>
      </w:pPr>
      <w:r>
        <w:separator/>
      </w:r>
    </w:p>
  </w:endnote>
  <w:endnote w:type="continuationSeparator" w:id="0">
    <w:p w14:paraId="399DA6F7" w14:textId="77777777" w:rsidR="00E24B24" w:rsidRDefault="00E24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D48AE"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481DE" w14:textId="77777777" w:rsidR="00E24B24" w:rsidRDefault="00E24B24">
      <w:pPr>
        <w:spacing w:after="0" w:line="240" w:lineRule="auto"/>
      </w:pPr>
      <w:r>
        <w:separator/>
      </w:r>
    </w:p>
  </w:footnote>
  <w:footnote w:type="continuationSeparator" w:id="0">
    <w:p w14:paraId="4510651E" w14:textId="77777777" w:rsidR="00E24B24" w:rsidRDefault="00E24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0"/>
  </w:num>
  <w:num w:numId="3">
    <w:abstractNumId w:val="10"/>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F2"/>
    <w:rsid w:val="00002576"/>
    <w:rsid w:val="000322BF"/>
    <w:rsid w:val="00082781"/>
    <w:rsid w:val="00096A17"/>
    <w:rsid w:val="000A5713"/>
    <w:rsid w:val="000B1C27"/>
    <w:rsid w:val="000C6A97"/>
    <w:rsid w:val="000E697B"/>
    <w:rsid w:val="000F5AFE"/>
    <w:rsid w:val="00117948"/>
    <w:rsid w:val="001238BC"/>
    <w:rsid w:val="001273C1"/>
    <w:rsid w:val="001D4BDF"/>
    <w:rsid w:val="002129B0"/>
    <w:rsid w:val="00295C0C"/>
    <w:rsid w:val="002A04F7"/>
    <w:rsid w:val="002D094A"/>
    <w:rsid w:val="002E52EE"/>
    <w:rsid w:val="003262F3"/>
    <w:rsid w:val="00346FDE"/>
    <w:rsid w:val="00367186"/>
    <w:rsid w:val="00386778"/>
    <w:rsid w:val="004B5850"/>
    <w:rsid w:val="004E5035"/>
    <w:rsid w:val="004F5C8E"/>
    <w:rsid w:val="00517215"/>
    <w:rsid w:val="00545041"/>
    <w:rsid w:val="00590B0E"/>
    <w:rsid w:val="005B1859"/>
    <w:rsid w:val="006C5ECB"/>
    <w:rsid w:val="006C5FCC"/>
    <w:rsid w:val="006C6A01"/>
    <w:rsid w:val="0071603F"/>
    <w:rsid w:val="00741991"/>
    <w:rsid w:val="0076017A"/>
    <w:rsid w:val="007C38DB"/>
    <w:rsid w:val="007F5132"/>
    <w:rsid w:val="00805667"/>
    <w:rsid w:val="00812CDB"/>
    <w:rsid w:val="008160AB"/>
    <w:rsid w:val="00836841"/>
    <w:rsid w:val="0088175F"/>
    <w:rsid w:val="008961F2"/>
    <w:rsid w:val="008F0E66"/>
    <w:rsid w:val="008F4E62"/>
    <w:rsid w:val="00916ECC"/>
    <w:rsid w:val="00963DBA"/>
    <w:rsid w:val="00987BCC"/>
    <w:rsid w:val="009A3E0F"/>
    <w:rsid w:val="009B5D53"/>
    <w:rsid w:val="00A008FC"/>
    <w:rsid w:val="00A06E66"/>
    <w:rsid w:val="00A55276"/>
    <w:rsid w:val="00A97CC8"/>
    <w:rsid w:val="00AA4E06"/>
    <w:rsid w:val="00AA528E"/>
    <w:rsid w:val="00AB131D"/>
    <w:rsid w:val="00AB421E"/>
    <w:rsid w:val="00AD6396"/>
    <w:rsid w:val="00AF452C"/>
    <w:rsid w:val="00B0209E"/>
    <w:rsid w:val="00B02D28"/>
    <w:rsid w:val="00B13AE2"/>
    <w:rsid w:val="00B14FF2"/>
    <w:rsid w:val="00BA138A"/>
    <w:rsid w:val="00BB0520"/>
    <w:rsid w:val="00BB5AF5"/>
    <w:rsid w:val="00BC617C"/>
    <w:rsid w:val="00BE3CD6"/>
    <w:rsid w:val="00BE5633"/>
    <w:rsid w:val="00C16778"/>
    <w:rsid w:val="00C6002C"/>
    <w:rsid w:val="00C81E3F"/>
    <w:rsid w:val="00CB17A7"/>
    <w:rsid w:val="00CC4E29"/>
    <w:rsid w:val="00CC612B"/>
    <w:rsid w:val="00D31D4F"/>
    <w:rsid w:val="00D36E58"/>
    <w:rsid w:val="00D4790C"/>
    <w:rsid w:val="00DD3056"/>
    <w:rsid w:val="00E24B24"/>
    <w:rsid w:val="00E4450E"/>
    <w:rsid w:val="00EA06FB"/>
    <w:rsid w:val="00F14D40"/>
    <w:rsid w:val="00F42EAE"/>
    <w:rsid w:val="00F535B0"/>
    <w:rsid w:val="00F731E5"/>
    <w:rsid w:val="00F80CC3"/>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89B96"/>
  <w15:chartTrackingRefBased/>
  <w15:docId w15:val="{14B02128-7778-444E-936E-1D543680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B14FF2"/>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2">
    <w:name w:val="toc 2"/>
    <w:basedOn w:val="Normal"/>
    <w:next w:val="Normal"/>
    <w:autoRedefine/>
    <w:uiPriority w:val="39"/>
    <w:unhideWhenUsed/>
    <w:rsid w:val="00B14FF2"/>
    <w:pPr>
      <w:spacing w:after="100"/>
      <w:ind w:left="180"/>
    </w:pPr>
  </w:style>
  <w:style w:type="paragraph" w:styleId="TOC1">
    <w:name w:val="toc 1"/>
    <w:basedOn w:val="Normal"/>
    <w:next w:val="Normal"/>
    <w:autoRedefine/>
    <w:uiPriority w:val="39"/>
    <w:unhideWhenUsed/>
    <w:rsid w:val="00B14FF2"/>
    <w:pPr>
      <w:spacing w:after="100"/>
    </w:pPr>
  </w:style>
  <w:style w:type="paragraph" w:styleId="TOC3">
    <w:name w:val="toc 3"/>
    <w:basedOn w:val="Normal"/>
    <w:next w:val="Normal"/>
    <w:autoRedefine/>
    <w:uiPriority w:val="39"/>
    <w:unhideWhenUsed/>
    <w:rsid w:val="00B14FF2"/>
    <w:pPr>
      <w:spacing w:after="100" w:line="259" w:lineRule="auto"/>
      <w:ind w:left="440"/>
    </w:pPr>
    <w:rPr>
      <w:rFonts w:eastAsiaTheme="minorEastAsia" w:cs="Times New Roman"/>
      <w:color w:val="auto"/>
      <w:sz w:val="22"/>
      <w:szCs w:val="22"/>
      <w:lang w:eastAsia="en-US"/>
    </w:rPr>
  </w:style>
  <w:style w:type="paragraph" w:styleId="NormalWeb">
    <w:name w:val="Normal (Web)"/>
    <w:basedOn w:val="Normal"/>
    <w:uiPriority w:val="99"/>
    <w:semiHidden/>
    <w:unhideWhenUsed/>
    <w:rsid w:val="00B14FF2"/>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57137">
      <w:bodyDiv w:val="1"/>
      <w:marLeft w:val="0"/>
      <w:marRight w:val="0"/>
      <w:marTop w:val="0"/>
      <w:marBottom w:val="0"/>
      <w:divBdr>
        <w:top w:val="none" w:sz="0" w:space="0" w:color="auto"/>
        <w:left w:val="none" w:sz="0" w:space="0" w:color="auto"/>
        <w:bottom w:val="none" w:sz="0" w:space="0" w:color="auto"/>
        <w:right w:val="none" w:sz="0" w:space="0" w:color="auto"/>
      </w:divBdr>
    </w:div>
    <w:div w:id="1777211388">
      <w:bodyDiv w:val="1"/>
      <w:marLeft w:val="0"/>
      <w:marRight w:val="0"/>
      <w:marTop w:val="0"/>
      <w:marBottom w:val="0"/>
      <w:divBdr>
        <w:top w:val="none" w:sz="0" w:space="0" w:color="auto"/>
        <w:left w:val="none" w:sz="0" w:space="0" w:color="auto"/>
        <w:bottom w:val="none" w:sz="0" w:space="0" w:color="auto"/>
        <w:right w:val="none" w:sz="0" w:space="0" w:color="auto"/>
      </w:divBdr>
    </w:div>
    <w:div w:id="21248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201018tx\AppData\Roaming\Microsoft\Templates\Services%20proposal%20(Business%20Blue%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Interns graduated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E4F-46F6-B54E-A53637E1FD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E4F-46F6-B54E-A53637E1FD7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E4F-46F6-B54E-A53637E1FD7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E4F-46F6-B54E-A53637E1FD7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E4F-46F6-B54E-A53637E1FD79}"/>
              </c:ext>
            </c:extLst>
          </c:dPt>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1000</c:v>
                </c:pt>
                <c:pt idx="1">
                  <c:v>2000</c:v>
                </c:pt>
                <c:pt idx="2">
                  <c:v>4000</c:v>
                </c:pt>
                <c:pt idx="3">
                  <c:v>3500</c:v>
                </c:pt>
                <c:pt idx="4">
                  <c:v>7000</c:v>
                </c:pt>
              </c:numCache>
            </c:numRef>
          </c:val>
          <c:extLst>
            <c:ext xmlns:c16="http://schemas.microsoft.com/office/drawing/2014/chart" uri="{C3380CC4-5D6E-409C-BE32-E72D297353CC}">
              <c16:uniqueId val="{00000000-D037-4FA9-AEA0-C41224785D99}"/>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411FD5D43F4BC0A23D2CA7690FB9EF"/>
        <w:category>
          <w:name w:val="General"/>
          <w:gallery w:val="placeholder"/>
        </w:category>
        <w:types>
          <w:type w:val="bbPlcHdr"/>
        </w:types>
        <w:behaviors>
          <w:behavior w:val="content"/>
        </w:behaviors>
        <w:guid w:val="{6E308FDF-D3CE-4722-A5B6-50CB3C90C637}"/>
      </w:docPartPr>
      <w:docPartBody>
        <w:p w:rsidR="00920C29" w:rsidRDefault="00DA07F5">
          <w:pPr>
            <w:pStyle w:val="1E411FD5D43F4BC0A23D2CA7690FB9EF"/>
          </w:pPr>
          <w:r>
            <w:t>Your Company</w:t>
          </w:r>
        </w:p>
      </w:docPartBody>
    </w:docPart>
    <w:docPart>
      <w:docPartPr>
        <w:name w:val="4CB3BD7DCE87430D902529697EF2262E"/>
        <w:category>
          <w:name w:val="General"/>
          <w:gallery w:val="placeholder"/>
        </w:category>
        <w:types>
          <w:type w:val="bbPlcHdr"/>
        </w:types>
        <w:behaviors>
          <w:behavior w:val="content"/>
        </w:behaviors>
        <w:guid w:val="{CBF8C48F-BA5B-41B2-B696-09748C6A04B2}"/>
      </w:docPartPr>
      <w:docPartBody>
        <w:p w:rsidR="00920C29" w:rsidRDefault="00DA07F5">
          <w:pPr>
            <w:pStyle w:val="4CB3BD7DCE87430D902529697EF2262E"/>
          </w:pPr>
          <w:r>
            <w:rPr>
              <w:rStyle w:val="PlaceholderText"/>
            </w:rPr>
            <w:t>Client’s Company</w:t>
          </w:r>
        </w:p>
      </w:docPartBody>
    </w:docPart>
    <w:docPart>
      <w:docPartPr>
        <w:name w:val="D67C77CC29D0459B88CA7A0B5A962157"/>
        <w:category>
          <w:name w:val="General"/>
          <w:gallery w:val="placeholder"/>
        </w:category>
        <w:types>
          <w:type w:val="bbPlcHdr"/>
        </w:types>
        <w:behaviors>
          <w:behavior w:val="content"/>
        </w:behaviors>
        <w:guid w:val="{8D8EAE3A-3F05-4FC8-9B84-F9F984D7F551}"/>
      </w:docPartPr>
      <w:docPartBody>
        <w:p w:rsidR="00920C29" w:rsidRDefault="00DA07F5">
          <w:pPr>
            <w:pStyle w:val="D67C77CC29D0459B88CA7A0B5A962157"/>
          </w:pPr>
          <w:r>
            <w:t>The Opportunity</w:t>
          </w:r>
        </w:p>
      </w:docPartBody>
    </w:docPart>
    <w:docPart>
      <w:docPartPr>
        <w:name w:val="5198C6612A904F39A873C06D203A54CE"/>
        <w:category>
          <w:name w:val="General"/>
          <w:gallery w:val="placeholder"/>
        </w:category>
        <w:types>
          <w:type w:val="bbPlcHdr"/>
        </w:types>
        <w:behaviors>
          <w:behavior w:val="content"/>
        </w:behaviors>
        <w:guid w:val="{60D0A5E8-EEC6-45D5-9C5D-D02348769C15}"/>
      </w:docPartPr>
      <w:docPartBody>
        <w:p w:rsidR="00920C29" w:rsidRDefault="00DA07F5">
          <w:pPr>
            <w:pStyle w:val="5198C6612A904F39A873C06D203A54CE"/>
          </w:pPr>
          <w:r>
            <w:t>Goal #1:</w:t>
          </w:r>
        </w:p>
      </w:docPartBody>
    </w:docPart>
    <w:docPart>
      <w:docPartPr>
        <w:name w:val="20CE81FDB34F4FEF890F51951C5AB2E4"/>
        <w:category>
          <w:name w:val="General"/>
          <w:gallery w:val="placeholder"/>
        </w:category>
        <w:types>
          <w:type w:val="bbPlcHdr"/>
        </w:types>
        <w:behaviors>
          <w:behavior w:val="content"/>
        </w:behaviors>
        <w:guid w:val="{C3A8E3C7-DB18-40D3-A220-1ACF4496C166}"/>
      </w:docPartPr>
      <w:docPartBody>
        <w:p w:rsidR="00920C29" w:rsidRDefault="00DA07F5">
          <w:pPr>
            <w:pStyle w:val="20CE81FDB34F4FEF890F51951C5AB2E4"/>
          </w:pPr>
          <w:r>
            <w:t>Goal #2:</w:t>
          </w:r>
        </w:p>
      </w:docPartBody>
    </w:docPart>
    <w:docPart>
      <w:docPartPr>
        <w:name w:val="38BB5786396E44978E543133DDC8B758"/>
        <w:category>
          <w:name w:val="General"/>
          <w:gallery w:val="placeholder"/>
        </w:category>
        <w:types>
          <w:type w:val="bbPlcHdr"/>
        </w:types>
        <w:behaviors>
          <w:behavior w:val="content"/>
        </w:behaviors>
        <w:guid w:val="{0C52E805-F500-488F-99D8-05B7DC4F2391}"/>
      </w:docPartPr>
      <w:docPartBody>
        <w:p w:rsidR="00920C29" w:rsidRDefault="00DA07F5">
          <w:pPr>
            <w:pStyle w:val="38BB5786396E44978E543133DDC8B758"/>
          </w:pPr>
          <w:r>
            <w:t>Goal #3:</w:t>
          </w:r>
        </w:p>
      </w:docPartBody>
    </w:docPart>
    <w:docPart>
      <w:docPartPr>
        <w:name w:val="64FF8E744E8F40839EE10475DA14C81D"/>
        <w:category>
          <w:name w:val="General"/>
          <w:gallery w:val="placeholder"/>
        </w:category>
        <w:types>
          <w:type w:val="bbPlcHdr"/>
        </w:types>
        <w:behaviors>
          <w:behavior w:val="content"/>
        </w:behaviors>
        <w:guid w:val="{C7FA8619-5B81-49D1-A372-5C94CE6BFDE6}"/>
      </w:docPartPr>
      <w:docPartBody>
        <w:p w:rsidR="00920C29" w:rsidRDefault="00DA07F5">
          <w:pPr>
            <w:pStyle w:val="64FF8E744E8F40839EE10475DA14C81D"/>
          </w:pPr>
          <w:r>
            <w:t>Our Proposal</w:t>
          </w:r>
        </w:p>
      </w:docPartBody>
    </w:docPart>
    <w:docPart>
      <w:docPartPr>
        <w:name w:val="CA52C08A46584F2F8C351593EEDC950F"/>
        <w:category>
          <w:name w:val="General"/>
          <w:gallery w:val="placeholder"/>
        </w:category>
        <w:types>
          <w:type w:val="bbPlcHdr"/>
        </w:types>
        <w:behaviors>
          <w:behavior w:val="content"/>
        </w:behaviors>
        <w:guid w:val="{9F4D65B9-5549-4216-94FC-159E15EC7315}"/>
      </w:docPartPr>
      <w:docPartBody>
        <w:p w:rsidR="00920C29" w:rsidRDefault="00DA07F5">
          <w:pPr>
            <w:pStyle w:val="CA52C08A46584F2F8C351593EEDC950F"/>
          </w:pPr>
          <w:r>
            <w:t>has a well-deserved reputation for quality customer service. However, faced with changes in distribution systems, economic impacts to transportation and logistics, and limitations that prevent taking full advantage of improvements in technology,</w:t>
          </w:r>
        </w:p>
      </w:docPartBody>
    </w:docPart>
    <w:docPart>
      <w:docPartPr>
        <w:name w:val="EE53419F21F14289ADB0D4175CDDC3F4"/>
        <w:category>
          <w:name w:val="General"/>
          <w:gallery w:val="placeholder"/>
        </w:category>
        <w:types>
          <w:type w:val="bbPlcHdr"/>
        </w:types>
        <w:behaviors>
          <w:behavior w:val="content"/>
        </w:behaviors>
        <w:guid w:val="{0D926C52-CD72-4835-A976-B67FAF973AAB}"/>
      </w:docPartPr>
      <w:docPartBody>
        <w:p w:rsidR="00920C29" w:rsidRDefault="00DA07F5">
          <w:pPr>
            <w:pStyle w:val="EE53419F21F14289ADB0D4175CDDC3F4"/>
          </w:pPr>
          <w:r>
            <w:t>We have developed solutions to help businesses stay ahead of customer satisfaction trends and propose that</w:t>
          </w:r>
        </w:p>
      </w:docPartBody>
    </w:docPart>
    <w:docPart>
      <w:docPartPr>
        <w:name w:val="4EA62A21E53645458E0978EE57A1B00C"/>
        <w:category>
          <w:name w:val="General"/>
          <w:gallery w:val="placeholder"/>
        </w:category>
        <w:types>
          <w:type w:val="bbPlcHdr"/>
        </w:types>
        <w:behaviors>
          <w:behavior w:val="content"/>
        </w:behaviors>
        <w:guid w:val="{58B76FD3-F6B6-4D55-A712-802031AFF9C9}"/>
      </w:docPartPr>
      <w:docPartBody>
        <w:p w:rsidR="00920C29" w:rsidRDefault="00DA07F5">
          <w:pPr>
            <w:pStyle w:val="4EA62A21E53645458E0978EE57A1B00C"/>
          </w:pPr>
          <w:r>
            <w:t>implement a logistics solution focused on JIT order management and automation of many manual steps in your delivery process. Our solution easily integrates with a wide range of off-the-shelf CRM solutions and can enable</w:t>
          </w:r>
        </w:p>
      </w:docPartBody>
    </w:docPart>
    <w:docPart>
      <w:docPartPr>
        <w:name w:val="8F8AAD5ADAC546AEB868446310964D76"/>
        <w:category>
          <w:name w:val="General"/>
          <w:gallery w:val="placeholder"/>
        </w:category>
        <w:types>
          <w:type w:val="bbPlcHdr"/>
        </w:types>
        <w:behaviors>
          <w:behavior w:val="content"/>
        </w:behaviors>
        <w:guid w:val="{35FDF79E-3132-472D-BF8C-A0736B9169B3}"/>
      </w:docPartPr>
      <w:docPartBody>
        <w:p w:rsidR="00920C29" w:rsidRDefault="00DA07F5">
          <w:pPr>
            <w:pStyle w:val="8F8AAD5ADAC546AEB868446310964D76"/>
          </w:pPr>
          <w:r>
            <w:t>to fully realize the benefits of improved productivity throughout the entire sales cycle.</w:t>
          </w:r>
        </w:p>
      </w:docPartBody>
    </w:docPart>
    <w:docPart>
      <w:docPartPr>
        <w:name w:val="7A72200611AE415A88791D838425B5B3"/>
        <w:category>
          <w:name w:val="General"/>
          <w:gallery w:val="placeholder"/>
        </w:category>
        <w:types>
          <w:type w:val="bbPlcHdr"/>
        </w:types>
        <w:behaviors>
          <w:behavior w:val="content"/>
        </w:behaviors>
        <w:guid w:val="{06C1DD95-FCCA-44C2-9B5C-6AE716218BF5}"/>
      </w:docPartPr>
      <w:docPartBody>
        <w:p w:rsidR="00920C29" w:rsidRDefault="00DA07F5">
          <w:pPr>
            <w:pStyle w:val="7A72200611AE415A88791D838425B5B3"/>
          </w:pPr>
          <w:r>
            <w:t>Most importantly, we provide the training and support for this new solution that ensures your staff can ramp up quickly and realize concrete improvements in sales closure, customer satisfaction, and sales metrics.</w:t>
          </w:r>
        </w:p>
      </w:docPartBody>
    </w:docPart>
    <w:docPart>
      <w:docPartPr>
        <w:name w:val="885EB8D2F24A49DCBBFAED0E9D948B92"/>
        <w:category>
          <w:name w:val="General"/>
          <w:gallery w:val="placeholder"/>
        </w:category>
        <w:types>
          <w:type w:val="bbPlcHdr"/>
        </w:types>
        <w:behaviors>
          <w:behavior w:val="content"/>
        </w:behaviors>
        <w:guid w:val="{349C889E-8AC1-4903-B67D-59553112A2E5}"/>
      </w:docPartPr>
      <w:docPartBody>
        <w:p w:rsidR="00920C29" w:rsidRDefault="00DA07F5">
          <w:pPr>
            <w:pStyle w:val="885EB8D2F24A49DCBBFAED0E9D948B92"/>
          </w:pPr>
          <w:r>
            <w:t>Rationale</w:t>
          </w:r>
        </w:p>
      </w:docPartBody>
    </w:docPart>
    <w:docPart>
      <w:docPartPr>
        <w:name w:val="2758A85C3F92493EAEAC02C16FA795B1"/>
        <w:category>
          <w:name w:val="General"/>
          <w:gallery w:val="placeholder"/>
        </w:category>
        <w:types>
          <w:type w:val="bbPlcHdr"/>
        </w:types>
        <w:behaviors>
          <w:behavior w:val="content"/>
        </w:behaviors>
        <w:guid w:val="{48883B3D-1540-47CE-B870-8F80D077B8A7}"/>
      </w:docPartPr>
      <w:docPartBody>
        <w:p w:rsidR="00920C29" w:rsidRDefault="00DA07F5">
          <w:pPr>
            <w:pStyle w:val="2758A85C3F92493EAEAC02C16FA795B1"/>
          </w:pPr>
          <w:r>
            <w:t>Research</w:t>
          </w:r>
        </w:p>
      </w:docPartBody>
    </w:docPart>
    <w:docPart>
      <w:docPartPr>
        <w:name w:val="D3BFB4DF970D479AB0B84F0F805CB0B3"/>
        <w:category>
          <w:name w:val="General"/>
          <w:gallery w:val="placeholder"/>
        </w:category>
        <w:types>
          <w:type w:val="bbPlcHdr"/>
        </w:types>
        <w:behaviors>
          <w:behavior w:val="content"/>
        </w:behaviors>
        <w:guid w:val="{30B611B7-B96A-48D4-9E60-13A4695861BF}"/>
      </w:docPartPr>
      <w:docPartBody>
        <w:p w:rsidR="00920C29" w:rsidRDefault="00DA07F5">
          <w:pPr>
            <w:pStyle w:val="D3BFB4DF970D479AB0B84F0F805CB0B3"/>
          </w:pPr>
          <w:r>
            <w:t>Market opportunities</w:t>
          </w:r>
        </w:p>
      </w:docPartBody>
    </w:docPart>
    <w:docPart>
      <w:docPartPr>
        <w:name w:val="1A0BAD4F2FC74F04838F56272ECFE335"/>
        <w:category>
          <w:name w:val="General"/>
          <w:gallery w:val="placeholder"/>
        </w:category>
        <w:types>
          <w:type w:val="bbPlcHdr"/>
        </w:types>
        <w:behaviors>
          <w:behavior w:val="content"/>
        </w:behaviors>
        <w:guid w:val="{4E3D0F75-E480-49EF-A71B-0103D8D515B2}"/>
      </w:docPartPr>
      <w:docPartBody>
        <w:p w:rsidR="00920C29" w:rsidRDefault="00DA07F5">
          <w:pPr>
            <w:pStyle w:val="1A0BAD4F2FC74F04838F56272ECFE335"/>
          </w:pPr>
          <w:r>
            <w:t>Alignment with mission</w:t>
          </w:r>
        </w:p>
      </w:docPartBody>
    </w:docPart>
    <w:docPart>
      <w:docPartPr>
        <w:name w:val="9926DBBAE63F4E75BDD7394713E1F70B"/>
        <w:category>
          <w:name w:val="General"/>
          <w:gallery w:val="placeholder"/>
        </w:category>
        <w:types>
          <w:type w:val="bbPlcHdr"/>
        </w:types>
        <w:behaviors>
          <w:behavior w:val="content"/>
        </w:behaviors>
        <w:guid w:val="{09E99C50-D9B0-4C6F-8362-8D064741B00E}"/>
      </w:docPartPr>
      <w:docPartBody>
        <w:p w:rsidR="00920C29" w:rsidRDefault="00DA07F5">
          <w:pPr>
            <w:pStyle w:val="9926DBBAE63F4E75BDD7394713E1F70B"/>
          </w:pPr>
          <w:r>
            <w:t>Current resources/technology</w:t>
          </w:r>
        </w:p>
      </w:docPartBody>
    </w:docPart>
    <w:docPart>
      <w:docPartPr>
        <w:name w:val="1FA37321676E4114A0283AB8E27BCA2A"/>
        <w:category>
          <w:name w:val="General"/>
          <w:gallery w:val="placeholder"/>
        </w:category>
        <w:types>
          <w:type w:val="bbPlcHdr"/>
        </w:types>
        <w:behaviors>
          <w:behavior w:val="content"/>
        </w:behaviors>
        <w:guid w:val="{50A6BEF8-13C3-4137-8B5D-50E8C880CB07}"/>
      </w:docPartPr>
      <w:docPartBody>
        <w:p w:rsidR="00920C29" w:rsidRDefault="00DA07F5">
          <w:pPr>
            <w:pStyle w:val="1FA37321676E4114A0283AB8E27BCA2A"/>
          </w:pPr>
          <w:r>
            <w:t>Execution Strategy</w:t>
          </w:r>
        </w:p>
      </w:docPartBody>
    </w:docPart>
    <w:docPart>
      <w:docPartPr>
        <w:name w:val="1F7A88AB4D614A158294081A2170F394"/>
        <w:category>
          <w:name w:val="General"/>
          <w:gallery w:val="placeholder"/>
        </w:category>
        <w:types>
          <w:type w:val="bbPlcHdr"/>
        </w:types>
        <w:behaviors>
          <w:behavior w:val="content"/>
        </w:behaviors>
        <w:guid w:val="{02F0CE1D-1B14-4DE6-9A75-BBF0109C1E10}"/>
      </w:docPartPr>
      <w:docPartBody>
        <w:p w:rsidR="00920C29" w:rsidRDefault="00DA07F5">
          <w:pPr>
            <w:pStyle w:val="1F7A88AB4D614A158294081A2170F394"/>
          </w:pPr>
          <w:r>
            <w:t>Our execution strategy incorporates proven methodologies, extremely qualified personnel, and a highly responsive approach to managing deliverables.</w:t>
          </w:r>
        </w:p>
      </w:docPartBody>
    </w:docPart>
    <w:docPart>
      <w:docPartPr>
        <w:name w:val="52C3D517369D431BBA8269CA9429CA90"/>
        <w:category>
          <w:name w:val="General"/>
          <w:gallery w:val="placeholder"/>
        </w:category>
        <w:types>
          <w:type w:val="bbPlcHdr"/>
        </w:types>
        <w:behaviors>
          <w:behavior w:val="content"/>
        </w:behaviors>
        <w:guid w:val="{6183625D-E5E9-4E5D-8381-55B8776D33C1}"/>
      </w:docPartPr>
      <w:docPartBody>
        <w:p w:rsidR="00920C29" w:rsidRDefault="00DA07F5">
          <w:pPr>
            <w:pStyle w:val="52C3D517369D431BBA8269CA9429CA90"/>
          </w:pPr>
          <w:r>
            <w:t>Following is a description of our project methods, including how the project will be developed, a proposed timeline of events, and reasons for why we suggest developing the project as described.</w:t>
          </w:r>
        </w:p>
      </w:docPartBody>
    </w:docPart>
    <w:docPart>
      <w:docPartPr>
        <w:name w:val="8D520D9731A14AFAA65C5A8CDD29C27B"/>
        <w:category>
          <w:name w:val="General"/>
          <w:gallery w:val="placeholder"/>
        </w:category>
        <w:types>
          <w:type w:val="bbPlcHdr"/>
        </w:types>
        <w:behaviors>
          <w:behavior w:val="content"/>
        </w:behaviors>
        <w:guid w:val="{6591DC00-F1A5-4DD7-8010-5DFCE5485FDC}"/>
      </w:docPartPr>
      <w:docPartBody>
        <w:p w:rsidR="00920C29" w:rsidRDefault="00DA07F5">
          <w:pPr>
            <w:pStyle w:val="8D520D9731A14AFAA65C5A8CDD29C27B"/>
          </w:pPr>
          <w:r>
            <w:t>Technical/Project Approach</w:t>
          </w:r>
        </w:p>
      </w:docPartBody>
    </w:docPart>
    <w:docPart>
      <w:docPartPr>
        <w:name w:val="1641BAA6B5CA41408C6B6D59A875682F"/>
        <w:category>
          <w:name w:val="General"/>
          <w:gallery w:val="placeholder"/>
        </w:category>
        <w:types>
          <w:type w:val="bbPlcHdr"/>
        </w:types>
        <w:behaviors>
          <w:behavior w:val="content"/>
        </w:behaviors>
        <w:guid w:val="{2946E647-1B06-44A5-B39A-6A7BB8AF3B24}"/>
      </w:docPartPr>
      <w:docPartBody>
        <w:p w:rsidR="00920C29" w:rsidRDefault="00DA07F5">
          <w:pPr>
            <w:pStyle w:val="1641BAA6B5CA41408C6B6D59A875682F"/>
          </w:pPr>
          <w:r>
            <w:t>Resources</w:t>
          </w:r>
        </w:p>
      </w:docPartBody>
    </w:docPart>
    <w:docPart>
      <w:docPartPr>
        <w:name w:val="54E9A97D234C4B49AF7715418202E05C"/>
        <w:category>
          <w:name w:val="General"/>
          <w:gallery w:val="placeholder"/>
        </w:category>
        <w:types>
          <w:type w:val="bbPlcHdr"/>
        </w:types>
        <w:behaviors>
          <w:behavior w:val="content"/>
        </w:behaviors>
        <w:guid w:val="{67565BB8-8020-4261-9AE6-51BE09DB07E9}"/>
      </w:docPartPr>
      <w:docPartBody>
        <w:p w:rsidR="00920C29" w:rsidRDefault="00DA07F5">
          <w:pPr>
            <w:pStyle w:val="54E9A97D234C4B49AF7715418202E05C"/>
          </w:pPr>
          <w:r>
            <w:t>Project Deliverables</w:t>
          </w:r>
        </w:p>
      </w:docPartBody>
    </w:docPart>
    <w:docPart>
      <w:docPartPr>
        <w:name w:val="F4A6BCA6BFFC4D3CAF1E496C91DAB3B0"/>
        <w:category>
          <w:name w:val="General"/>
          <w:gallery w:val="placeholder"/>
        </w:category>
        <w:types>
          <w:type w:val="bbPlcHdr"/>
        </w:types>
        <w:behaviors>
          <w:behavior w:val="content"/>
        </w:behaviors>
        <w:guid w:val="{12F79D20-626F-44F2-92E0-CB377F8790D3}"/>
      </w:docPartPr>
      <w:docPartBody>
        <w:p w:rsidR="00920C29" w:rsidRDefault="00DA07F5">
          <w:pPr>
            <w:pStyle w:val="F4A6BCA6BFFC4D3CAF1E496C91DAB3B0"/>
          </w:pPr>
          <w:r>
            <w:t>Following is a complete list of all project deliverables:</w:t>
          </w:r>
        </w:p>
      </w:docPartBody>
    </w:docPart>
    <w:docPart>
      <w:docPartPr>
        <w:name w:val="A4C980E473F340B7A737F926392A3871"/>
        <w:category>
          <w:name w:val="General"/>
          <w:gallery w:val="placeholder"/>
        </w:category>
        <w:types>
          <w:type w:val="bbPlcHdr"/>
        </w:types>
        <w:behaviors>
          <w:behavior w:val="content"/>
        </w:behaviors>
        <w:guid w:val="{A3CCD885-D6C4-42F8-9D51-BA346090707B}"/>
      </w:docPartPr>
      <w:docPartBody>
        <w:p w:rsidR="00920C29" w:rsidRDefault="00DA07F5">
          <w:pPr>
            <w:pStyle w:val="A4C980E473F340B7A737F926392A3871"/>
          </w:pPr>
          <w:r>
            <w:t>Deliverable</w:t>
          </w:r>
        </w:p>
      </w:docPartBody>
    </w:docPart>
    <w:docPart>
      <w:docPartPr>
        <w:name w:val="FEE1E05A382C49169362052CC3B465AE"/>
        <w:category>
          <w:name w:val="General"/>
          <w:gallery w:val="placeholder"/>
        </w:category>
        <w:types>
          <w:type w:val="bbPlcHdr"/>
        </w:types>
        <w:behaviors>
          <w:behavior w:val="content"/>
        </w:behaviors>
        <w:guid w:val="{72043AC0-CEF6-47FC-B368-902C91FC3844}"/>
      </w:docPartPr>
      <w:docPartBody>
        <w:p w:rsidR="00920C29" w:rsidRDefault="00DA07F5">
          <w:pPr>
            <w:pStyle w:val="FEE1E05A382C49169362052CC3B465AE"/>
          </w:pPr>
          <w:r>
            <w:t>Description</w:t>
          </w:r>
        </w:p>
      </w:docPartBody>
    </w:docPart>
    <w:docPart>
      <w:docPartPr>
        <w:name w:val="4D23F65578694747AA72B87DD0D85325"/>
        <w:category>
          <w:name w:val="General"/>
          <w:gallery w:val="placeholder"/>
        </w:category>
        <w:types>
          <w:type w:val="bbPlcHdr"/>
        </w:types>
        <w:behaviors>
          <w:behavior w:val="content"/>
        </w:behaviors>
        <w:guid w:val="{68D94FA0-EA3E-46DA-B9D7-3B3A4030DF1F}"/>
      </w:docPartPr>
      <w:docPartBody>
        <w:p w:rsidR="00920C29" w:rsidRDefault="00DA07F5">
          <w:pPr>
            <w:pStyle w:val="4D23F65578694747AA72B87DD0D85325"/>
          </w:pPr>
          <w:r>
            <w:t>Expected Results</w:t>
          </w:r>
        </w:p>
      </w:docPartBody>
    </w:docPart>
    <w:docPart>
      <w:docPartPr>
        <w:name w:val="CF9453F87E2546269934C69331A73410"/>
        <w:category>
          <w:name w:val="General"/>
          <w:gallery w:val="placeholder"/>
        </w:category>
        <w:types>
          <w:type w:val="bbPlcHdr"/>
        </w:types>
        <w:behaviors>
          <w:behavior w:val="content"/>
        </w:behaviors>
        <w:guid w:val="{BA99C32B-48C6-4BF1-BA7A-055B3F172817}"/>
      </w:docPartPr>
      <w:docPartBody>
        <w:p w:rsidR="00920C29" w:rsidRDefault="00DA07F5">
          <w:pPr>
            <w:pStyle w:val="CF9453F87E2546269934C69331A73410"/>
          </w:pPr>
          <w:r>
            <w:t>We expect our proposed solution to</w:t>
          </w:r>
        </w:p>
      </w:docPartBody>
    </w:docPart>
    <w:docPart>
      <w:docPartPr>
        <w:name w:val="FAFFCA54B6D94C44BC697A94187E6DDF"/>
        <w:category>
          <w:name w:val="General"/>
          <w:gallery w:val="placeholder"/>
        </w:category>
        <w:types>
          <w:type w:val="bbPlcHdr"/>
        </w:types>
        <w:behaviors>
          <w:behavior w:val="content"/>
        </w:behaviors>
        <w:guid w:val="{76F0AD00-37A9-4020-A973-051815DA7D17}"/>
      </w:docPartPr>
      <w:docPartBody>
        <w:p w:rsidR="00920C29" w:rsidRDefault="00DA07F5">
          <w:pPr>
            <w:pStyle w:val="FAFFCA54B6D94C44BC697A94187E6DDF"/>
          </w:pPr>
          <w:r>
            <w:t>’s requirements to provide the following results:</w:t>
          </w:r>
        </w:p>
      </w:docPartBody>
    </w:docPart>
    <w:docPart>
      <w:docPartPr>
        <w:name w:val="9B48A9FC8A3343F891B04110993076D0"/>
        <w:category>
          <w:name w:val="General"/>
          <w:gallery w:val="placeholder"/>
        </w:category>
        <w:types>
          <w:type w:val="bbPlcHdr"/>
        </w:types>
        <w:behaviors>
          <w:behavior w:val="content"/>
        </w:behaviors>
        <w:guid w:val="{C12DE9A3-9CBA-43DB-AA0F-33EF684C6375}"/>
      </w:docPartPr>
      <w:docPartBody>
        <w:p w:rsidR="00920C29" w:rsidRDefault="00DA07F5">
          <w:pPr>
            <w:pStyle w:val="9B48A9FC8A3343F891B04110993076D0"/>
          </w:pPr>
          <w:r>
            <w:t>Technical Benefits</w:t>
          </w:r>
        </w:p>
      </w:docPartBody>
    </w:docPart>
    <w:docPart>
      <w:docPartPr>
        <w:name w:val="3E1BEE6D99D34FA0A1522F181A27C6C9"/>
        <w:category>
          <w:name w:val="General"/>
          <w:gallery w:val="placeholder"/>
        </w:category>
        <w:types>
          <w:type w:val="bbPlcHdr"/>
        </w:types>
        <w:behaviors>
          <w:behavior w:val="content"/>
        </w:behaviors>
        <w:guid w:val="{B2B7B0CE-6A49-4777-B7C1-EBC027CFCD34}"/>
      </w:docPartPr>
      <w:docPartBody>
        <w:p w:rsidR="00920C29" w:rsidRDefault="00DA07F5">
          <w:pPr>
            <w:pStyle w:val="3E1BEE6D99D34FA0A1522F181A27C6C9"/>
          </w:pPr>
          <w:r>
            <w:t>Result #1:</w:t>
          </w:r>
        </w:p>
      </w:docPartBody>
    </w:docPart>
    <w:docPart>
      <w:docPartPr>
        <w:name w:val="C0DF471D4599443F96C4413112D2B657"/>
        <w:category>
          <w:name w:val="General"/>
          <w:gallery w:val="placeholder"/>
        </w:category>
        <w:types>
          <w:type w:val="bbPlcHdr"/>
        </w:types>
        <w:behaviors>
          <w:behavior w:val="content"/>
        </w:behaviors>
        <w:guid w:val="{C0B3B6EC-0156-43BC-B7BD-2D306206D98E}"/>
      </w:docPartPr>
      <w:docPartBody>
        <w:p w:rsidR="00920C29" w:rsidRDefault="00DA07F5">
          <w:pPr>
            <w:pStyle w:val="C0DF471D4599443F96C4413112D2B657"/>
          </w:pPr>
          <w:r>
            <w:t>Result #2:</w:t>
          </w:r>
        </w:p>
      </w:docPartBody>
    </w:docPart>
    <w:docPart>
      <w:docPartPr>
        <w:name w:val="4699231C7FE64246B4EEECE428AFBEC5"/>
        <w:category>
          <w:name w:val="General"/>
          <w:gallery w:val="placeholder"/>
        </w:category>
        <w:types>
          <w:type w:val="bbPlcHdr"/>
        </w:types>
        <w:behaviors>
          <w:behavior w:val="content"/>
        </w:behaviors>
        <w:guid w:val="{47415ADC-91C3-46BA-A287-EF2860A33694}"/>
      </w:docPartPr>
      <w:docPartBody>
        <w:p w:rsidR="00920C29" w:rsidRDefault="00DA07F5">
          <w:pPr>
            <w:pStyle w:val="4699231C7FE64246B4EEECE428AFBEC5"/>
          </w:pPr>
          <w:r>
            <w:t>Brief description of desired result</w:t>
          </w:r>
        </w:p>
      </w:docPartBody>
    </w:docPart>
    <w:docPart>
      <w:docPartPr>
        <w:name w:val="3D591B95A7574FB696B4C9E70CBE43AD"/>
        <w:category>
          <w:name w:val="General"/>
          <w:gallery w:val="placeholder"/>
        </w:category>
        <w:types>
          <w:type w:val="bbPlcHdr"/>
        </w:types>
        <w:behaviors>
          <w:behavior w:val="content"/>
        </w:behaviors>
        <w:guid w:val="{A70BB54A-0C3A-4F08-BFA6-BE22BBA825B8}"/>
      </w:docPartPr>
      <w:docPartBody>
        <w:p w:rsidR="00920C29" w:rsidRDefault="00DA07F5">
          <w:pPr>
            <w:pStyle w:val="3D591B95A7574FB696B4C9E70CBE43AD"/>
          </w:pPr>
          <w:r>
            <w:t>Pricing</w:t>
          </w:r>
        </w:p>
      </w:docPartBody>
    </w:docPart>
    <w:docPart>
      <w:docPartPr>
        <w:name w:val="AA47188EE45042F68C20763F2053ADCD"/>
        <w:category>
          <w:name w:val="General"/>
          <w:gallery w:val="placeholder"/>
        </w:category>
        <w:types>
          <w:type w:val="bbPlcHdr"/>
        </w:types>
        <w:behaviors>
          <w:behavior w:val="content"/>
        </w:behaviors>
        <w:guid w:val="{A982ED56-3B27-429F-AA46-948EB0A6ADB3}"/>
      </w:docPartPr>
      <w:docPartBody>
        <w:p w:rsidR="00920C29" w:rsidRDefault="00DA07F5">
          <w:pPr>
            <w:pStyle w:val="AA47188EE45042F68C20763F2053ADCD"/>
          </w:pPr>
          <w:r>
            <w:t>Conclusion</w:t>
          </w:r>
        </w:p>
      </w:docPartBody>
    </w:docPart>
    <w:docPart>
      <w:docPartPr>
        <w:name w:val="D7D8F012654744EB88BAB3A6F7180061"/>
        <w:category>
          <w:name w:val="General"/>
          <w:gallery w:val="placeholder"/>
        </w:category>
        <w:types>
          <w:type w:val="bbPlcHdr"/>
        </w:types>
        <w:behaviors>
          <w:behavior w:val="content"/>
        </w:behaviors>
        <w:guid w:val="{59871AF5-5681-4CE9-BD3F-6E3B43D8F52F}"/>
      </w:docPartPr>
      <w:docPartBody>
        <w:p w:rsidR="00920C29" w:rsidRDefault="00DA07F5">
          <w:pPr>
            <w:pStyle w:val="D7D8F012654744EB88BAB3A6F7180061"/>
          </w:pPr>
          <w:r>
            <w:t>We look forward to working with</w:t>
          </w:r>
        </w:p>
      </w:docPartBody>
    </w:docPart>
    <w:docPart>
      <w:docPartPr>
        <w:name w:val="9F76487451064D069049893B11FE83BE"/>
        <w:category>
          <w:name w:val="General"/>
          <w:gallery w:val="placeholder"/>
        </w:category>
        <w:types>
          <w:type w:val="bbPlcHdr"/>
        </w:types>
        <w:behaviors>
          <w:behavior w:val="content"/>
        </w:behaviors>
        <w:guid w:val="{040D0FDF-2F7B-489A-B855-7C0FA70FDCC1}"/>
      </w:docPartPr>
      <w:docPartBody>
        <w:p w:rsidR="00920C29" w:rsidRDefault="00DA07F5">
          <w:pPr>
            <w:pStyle w:val="9F76487451064D069049893B11FE83BE"/>
          </w:pPr>
          <w:r>
            <w:t>and supporting your efforts to improve your sales cycle with</w:t>
          </w:r>
        </w:p>
      </w:docPartBody>
    </w:docPart>
    <w:docPart>
      <w:docPartPr>
        <w:name w:val="524915FE2BAF44459081F08DE5D77D76"/>
        <w:category>
          <w:name w:val="General"/>
          <w:gallery w:val="placeholder"/>
        </w:category>
        <w:types>
          <w:type w:val="bbPlcHdr"/>
        </w:types>
        <w:behaviors>
          <w:behavior w:val="content"/>
        </w:behaviors>
        <w:guid w:val="{7E79F793-9531-43A1-BB03-19D4D8B44F43}"/>
      </w:docPartPr>
      <w:docPartBody>
        <w:p w:rsidR="00920C29" w:rsidRDefault="00DA07F5">
          <w:pPr>
            <w:pStyle w:val="524915FE2BAF44459081F08DE5D77D76"/>
          </w:pPr>
          <w:r>
            <w:t>integrated CRM, JIT Inventory management, and training and support services.</w:t>
          </w:r>
        </w:p>
      </w:docPartBody>
    </w:docPart>
    <w:docPart>
      <w:docPartPr>
        <w:name w:val="0426127B75314327925751A72FD5EE38"/>
        <w:category>
          <w:name w:val="General"/>
          <w:gallery w:val="placeholder"/>
        </w:category>
        <w:types>
          <w:type w:val="bbPlcHdr"/>
        </w:types>
        <w:behaviors>
          <w:behavior w:val="content"/>
        </w:behaviors>
        <w:guid w:val="{4EC99341-F8F9-4E71-A539-71AE567F9A35}"/>
      </w:docPartPr>
      <w:docPartBody>
        <w:p w:rsidR="00920C29" w:rsidRDefault="00DA07F5">
          <w:pPr>
            <w:pStyle w:val="0426127B75314327925751A72FD5EE38"/>
          </w:pPr>
          <w:r>
            <w:t>We are confident that we can meet the challenges ahead, and stand ready to partner with you in delivering an effective IT support solution.</w:t>
          </w:r>
        </w:p>
      </w:docPartBody>
    </w:docPart>
    <w:docPart>
      <w:docPartPr>
        <w:name w:val="08E3C1B947C74725B46314F55DD76B24"/>
        <w:category>
          <w:name w:val="General"/>
          <w:gallery w:val="placeholder"/>
        </w:category>
        <w:types>
          <w:type w:val="bbPlcHdr"/>
        </w:types>
        <w:behaviors>
          <w:behavior w:val="content"/>
        </w:behaviors>
        <w:guid w:val="{0084D6A9-44E2-4193-AB9B-F12D85F817D5}"/>
      </w:docPartPr>
      <w:docPartBody>
        <w:p w:rsidR="00920C29" w:rsidRDefault="00DA07F5">
          <w:pPr>
            <w:pStyle w:val="08E3C1B947C74725B46314F55DD76B24"/>
          </w:pPr>
          <w:r>
            <w:t>If you have questions on this proposal, feel free to contact</w:t>
          </w:r>
        </w:p>
      </w:docPartBody>
    </w:docPart>
    <w:docPart>
      <w:docPartPr>
        <w:name w:val="4702AD96CF114402873A6DC0BF94E706"/>
        <w:category>
          <w:name w:val="General"/>
          <w:gallery w:val="placeholder"/>
        </w:category>
        <w:types>
          <w:type w:val="bbPlcHdr"/>
        </w:types>
        <w:behaviors>
          <w:behavior w:val="content"/>
        </w:behaviors>
        <w:guid w:val="{35BC5FE5-528F-424C-87CB-F36A6DA5696F}"/>
      </w:docPartPr>
      <w:docPartBody>
        <w:p w:rsidR="00920C29" w:rsidRDefault="00DA07F5">
          <w:pPr>
            <w:pStyle w:val="4702AD96CF114402873A6DC0BF94E706"/>
          </w:pPr>
          <w:r>
            <w:t>at your convenience by email at</w:t>
          </w:r>
        </w:p>
      </w:docPartBody>
    </w:docPart>
    <w:docPart>
      <w:docPartPr>
        <w:name w:val="E99F30EDBD4C4B86847B6BEF8DA45BCA"/>
        <w:category>
          <w:name w:val="General"/>
          <w:gallery w:val="placeholder"/>
        </w:category>
        <w:types>
          <w:type w:val="bbPlcHdr"/>
        </w:types>
        <w:behaviors>
          <w:behavior w:val="content"/>
        </w:behaviors>
        <w:guid w:val="{84471AA4-1DC7-4646-86D4-BFF487A03D7A}"/>
      </w:docPartPr>
      <w:docPartBody>
        <w:p w:rsidR="00920C29" w:rsidRDefault="00DA07F5">
          <w:pPr>
            <w:pStyle w:val="E99F30EDBD4C4B86847B6BEF8DA45BCA"/>
          </w:pPr>
          <w:r>
            <w:t>or by phone at</w:t>
          </w:r>
        </w:p>
      </w:docPartBody>
    </w:docPart>
    <w:docPart>
      <w:docPartPr>
        <w:name w:val="2F02663887B842BEADEEF4E3C7B1074F"/>
        <w:category>
          <w:name w:val="General"/>
          <w:gallery w:val="placeholder"/>
        </w:category>
        <w:types>
          <w:type w:val="bbPlcHdr"/>
        </w:types>
        <w:behaviors>
          <w:behavior w:val="content"/>
        </w:behaviors>
        <w:guid w:val="{D0E93C01-62F7-457E-A181-2D3EA1BD4CF5}"/>
      </w:docPartPr>
      <w:docPartBody>
        <w:p w:rsidR="00920C29" w:rsidRDefault="00DA07F5">
          <w:pPr>
            <w:pStyle w:val="2F02663887B842BEADEEF4E3C7B1074F"/>
          </w:pPr>
          <w:r>
            <w:t>We will be in touch with you next week to arrange a follow-up conversation on the proposal.</w:t>
          </w:r>
        </w:p>
      </w:docPartBody>
    </w:docPart>
    <w:docPart>
      <w:docPartPr>
        <w:name w:val="FF4AF2EE28E4428C9A40C968F0187464"/>
        <w:category>
          <w:name w:val="General"/>
          <w:gallery w:val="placeholder"/>
        </w:category>
        <w:types>
          <w:type w:val="bbPlcHdr"/>
        </w:types>
        <w:behaviors>
          <w:behavior w:val="content"/>
        </w:behaviors>
        <w:guid w:val="{6F376C21-3271-4FBD-A4A7-98917A0AFAAA}"/>
      </w:docPartPr>
      <w:docPartBody>
        <w:p w:rsidR="00920C29" w:rsidRDefault="00DA07F5">
          <w:pPr>
            <w:pStyle w:val="FF4AF2EE28E4428C9A40C968F0187464"/>
          </w:pPr>
          <w:r>
            <w:t>Thank you for your consideration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F5"/>
    <w:rsid w:val="001A5D03"/>
    <w:rsid w:val="00920C29"/>
    <w:rsid w:val="00DA07F5"/>
    <w:rsid w:val="00EA6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411FD5D43F4BC0A23D2CA7690FB9EF">
    <w:name w:val="1E411FD5D43F4BC0A23D2CA7690FB9EF"/>
  </w:style>
  <w:style w:type="character" w:styleId="PlaceholderText">
    <w:name w:val="Placeholder Text"/>
    <w:basedOn w:val="DefaultParagraphFont"/>
    <w:uiPriority w:val="99"/>
    <w:semiHidden/>
    <w:rPr>
      <w:color w:val="595959" w:themeColor="text1" w:themeTint="A6"/>
    </w:rPr>
  </w:style>
  <w:style w:type="paragraph" w:customStyle="1" w:styleId="4CB3BD7DCE87430D902529697EF2262E">
    <w:name w:val="4CB3BD7DCE87430D902529697EF2262E"/>
  </w:style>
  <w:style w:type="paragraph" w:customStyle="1" w:styleId="D67C77CC29D0459B88CA7A0B5A962157">
    <w:name w:val="D67C77CC29D0459B88CA7A0B5A962157"/>
  </w:style>
  <w:style w:type="paragraph" w:customStyle="1" w:styleId="5198C6612A904F39A873C06D203A54CE">
    <w:name w:val="5198C6612A904F39A873C06D203A54CE"/>
  </w:style>
  <w:style w:type="paragraph" w:customStyle="1" w:styleId="20CE81FDB34F4FEF890F51951C5AB2E4">
    <w:name w:val="20CE81FDB34F4FEF890F51951C5AB2E4"/>
  </w:style>
  <w:style w:type="paragraph" w:customStyle="1" w:styleId="38BB5786396E44978E543133DDC8B758">
    <w:name w:val="38BB5786396E44978E543133DDC8B758"/>
  </w:style>
  <w:style w:type="paragraph" w:customStyle="1" w:styleId="64FF8E744E8F40839EE10475DA14C81D">
    <w:name w:val="64FF8E744E8F40839EE10475DA14C81D"/>
  </w:style>
  <w:style w:type="paragraph" w:customStyle="1" w:styleId="CA52C08A46584F2F8C351593EEDC950F">
    <w:name w:val="CA52C08A46584F2F8C351593EEDC950F"/>
  </w:style>
  <w:style w:type="paragraph" w:customStyle="1" w:styleId="EE53419F21F14289ADB0D4175CDDC3F4">
    <w:name w:val="EE53419F21F14289ADB0D4175CDDC3F4"/>
  </w:style>
  <w:style w:type="paragraph" w:customStyle="1" w:styleId="4EA62A21E53645458E0978EE57A1B00C">
    <w:name w:val="4EA62A21E53645458E0978EE57A1B00C"/>
  </w:style>
  <w:style w:type="paragraph" w:customStyle="1" w:styleId="8F8AAD5ADAC546AEB868446310964D76">
    <w:name w:val="8F8AAD5ADAC546AEB868446310964D76"/>
  </w:style>
  <w:style w:type="paragraph" w:customStyle="1" w:styleId="7A72200611AE415A88791D838425B5B3">
    <w:name w:val="7A72200611AE415A88791D838425B5B3"/>
  </w:style>
  <w:style w:type="paragraph" w:customStyle="1" w:styleId="885EB8D2F24A49DCBBFAED0E9D948B92">
    <w:name w:val="885EB8D2F24A49DCBBFAED0E9D948B92"/>
  </w:style>
  <w:style w:type="paragraph" w:customStyle="1" w:styleId="2758A85C3F92493EAEAC02C16FA795B1">
    <w:name w:val="2758A85C3F92493EAEAC02C16FA795B1"/>
  </w:style>
  <w:style w:type="paragraph" w:customStyle="1" w:styleId="D3BFB4DF970D479AB0B84F0F805CB0B3">
    <w:name w:val="D3BFB4DF970D479AB0B84F0F805CB0B3"/>
  </w:style>
  <w:style w:type="paragraph" w:customStyle="1" w:styleId="1A0BAD4F2FC74F04838F56272ECFE335">
    <w:name w:val="1A0BAD4F2FC74F04838F56272ECFE335"/>
  </w:style>
  <w:style w:type="paragraph" w:customStyle="1" w:styleId="9926DBBAE63F4E75BDD7394713E1F70B">
    <w:name w:val="9926DBBAE63F4E75BDD7394713E1F70B"/>
  </w:style>
  <w:style w:type="paragraph" w:customStyle="1" w:styleId="1FA37321676E4114A0283AB8E27BCA2A">
    <w:name w:val="1FA37321676E4114A0283AB8E27BCA2A"/>
  </w:style>
  <w:style w:type="paragraph" w:customStyle="1" w:styleId="1F7A88AB4D614A158294081A2170F394">
    <w:name w:val="1F7A88AB4D614A158294081A2170F394"/>
  </w:style>
  <w:style w:type="paragraph" w:customStyle="1" w:styleId="52C3D517369D431BBA8269CA9429CA90">
    <w:name w:val="52C3D517369D431BBA8269CA9429CA90"/>
  </w:style>
  <w:style w:type="paragraph" w:customStyle="1" w:styleId="8D520D9731A14AFAA65C5A8CDD29C27B">
    <w:name w:val="8D520D9731A14AFAA65C5A8CDD29C27B"/>
  </w:style>
  <w:style w:type="paragraph" w:customStyle="1" w:styleId="1641BAA6B5CA41408C6B6D59A875682F">
    <w:name w:val="1641BAA6B5CA41408C6B6D59A875682F"/>
  </w:style>
  <w:style w:type="paragraph" w:customStyle="1" w:styleId="54E9A97D234C4B49AF7715418202E05C">
    <w:name w:val="54E9A97D234C4B49AF7715418202E05C"/>
  </w:style>
  <w:style w:type="paragraph" w:customStyle="1" w:styleId="F4A6BCA6BFFC4D3CAF1E496C91DAB3B0">
    <w:name w:val="F4A6BCA6BFFC4D3CAF1E496C91DAB3B0"/>
  </w:style>
  <w:style w:type="paragraph" w:customStyle="1" w:styleId="A4C980E473F340B7A737F926392A3871">
    <w:name w:val="A4C980E473F340B7A737F926392A3871"/>
  </w:style>
  <w:style w:type="paragraph" w:customStyle="1" w:styleId="FEE1E05A382C49169362052CC3B465AE">
    <w:name w:val="FEE1E05A382C49169362052CC3B465AE"/>
  </w:style>
  <w:style w:type="paragraph" w:customStyle="1" w:styleId="4D23F65578694747AA72B87DD0D85325">
    <w:name w:val="4D23F65578694747AA72B87DD0D85325"/>
  </w:style>
  <w:style w:type="paragraph" w:customStyle="1" w:styleId="6B3FEF8BB2D048668296B9678732F434">
    <w:name w:val="6B3FEF8BB2D048668296B9678732F434"/>
  </w:style>
  <w:style w:type="paragraph" w:customStyle="1" w:styleId="CF9453F87E2546269934C69331A73410">
    <w:name w:val="CF9453F87E2546269934C69331A73410"/>
  </w:style>
  <w:style w:type="paragraph" w:customStyle="1" w:styleId="FAFFCA54B6D94C44BC697A94187E6DDF">
    <w:name w:val="FAFFCA54B6D94C44BC697A94187E6DDF"/>
  </w:style>
  <w:style w:type="paragraph" w:customStyle="1" w:styleId="9B48A9FC8A3343F891B04110993076D0">
    <w:name w:val="9B48A9FC8A3343F891B04110993076D0"/>
  </w:style>
  <w:style w:type="paragraph" w:customStyle="1" w:styleId="3E1BEE6D99D34FA0A1522F181A27C6C9">
    <w:name w:val="3E1BEE6D99D34FA0A1522F181A27C6C9"/>
  </w:style>
  <w:style w:type="paragraph" w:customStyle="1" w:styleId="C0DF471D4599443F96C4413112D2B657">
    <w:name w:val="C0DF471D4599443F96C4413112D2B657"/>
  </w:style>
  <w:style w:type="paragraph" w:customStyle="1" w:styleId="4699231C7FE64246B4EEECE428AFBEC5">
    <w:name w:val="4699231C7FE64246B4EEECE428AFBEC5"/>
  </w:style>
  <w:style w:type="paragraph" w:customStyle="1" w:styleId="3D591B95A7574FB696B4C9E70CBE43AD">
    <w:name w:val="3D591B95A7574FB696B4C9E70CBE43AD"/>
  </w:style>
  <w:style w:type="character" w:styleId="Strong">
    <w:name w:val="Strong"/>
    <w:basedOn w:val="DefaultParagraphFont"/>
    <w:uiPriority w:val="22"/>
    <w:unhideWhenUsed/>
    <w:qFormat/>
    <w:rPr>
      <w:b/>
      <w:bCs/>
    </w:rPr>
  </w:style>
  <w:style w:type="paragraph" w:customStyle="1" w:styleId="AA47188EE45042F68C20763F2053ADCD">
    <w:name w:val="AA47188EE45042F68C20763F2053ADCD"/>
  </w:style>
  <w:style w:type="paragraph" w:customStyle="1" w:styleId="2728E56D1311457CB98DC256EFA9A3BC">
    <w:name w:val="2728E56D1311457CB98DC256EFA9A3BC"/>
  </w:style>
  <w:style w:type="paragraph" w:customStyle="1" w:styleId="D7D8F012654744EB88BAB3A6F7180061">
    <w:name w:val="D7D8F012654744EB88BAB3A6F7180061"/>
  </w:style>
  <w:style w:type="paragraph" w:customStyle="1" w:styleId="9F76487451064D069049893B11FE83BE">
    <w:name w:val="9F76487451064D069049893B11FE83BE"/>
  </w:style>
  <w:style w:type="paragraph" w:customStyle="1" w:styleId="524915FE2BAF44459081F08DE5D77D76">
    <w:name w:val="524915FE2BAF44459081F08DE5D77D76"/>
  </w:style>
  <w:style w:type="paragraph" w:customStyle="1" w:styleId="0426127B75314327925751A72FD5EE38">
    <w:name w:val="0426127B75314327925751A72FD5EE38"/>
  </w:style>
  <w:style w:type="paragraph" w:customStyle="1" w:styleId="08E3C1B947C74725B46314F55DD76B24">
    <w:name w:val="08E3C1B947C74725B46314F55DD76B24"/>
  </w:style>
  <w:style w:type="paragraph" w:customStyle="1" w:styleId="4702AD96CF114402873A6DC0BF94E706">
    <w:name w:val="4702AD96CF114402873A6DC0BF94E706"/>
  </w:style>
  <w:style w:type="paragraph" w:customStyle="1" w:styleId="E99F30EDBD4C4B86847B6BEF8DA45BCA">
    <w:name w:val="E99F30EDBD4C4B86847B6BEF8DA45BCA"/>
  </w:style>
  <w:style w:type="paragraph" w:customStyle="1" w:styleId="2F02663887B842BEADEEF4E3C7B1074F">
    <w:name w:val="2F02663887B842BEADEEF4E3C7B1074F"/>
  </w:style>
  <w:style w:type="paragraph" w:customStyle="1" w:styleId="FF4AF2EE28E4428C9A40C968F0187464">
    <w:name w:val="FF4AF2EE28E4428C9A40C968F01874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311EE-E770-4D9E-AA0F-A21543D3F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Template>
  <TotalTime>41</TotalTime>
  <Pages>1</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CTF</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Varun Khadayate</dc:creator>
  <cp:lastModifiedBy>Varun Khadayate</cp:lastModifiedBy>
  <cp:revision>9</cp:revision>
  <cp:lastPrinted>2022-01-29T21:55:00Z</cp:lastPrinted>
  <dcterms:created xsi:type="dcterms:W3CDTF">2022-01-16T06:03:00Z</dcterms:created>
  <dcterms:modified xsi:type="dcterms:W3CDTF">2022-01-29T22:32:00Z</dcterms:modified>
  <cp:contentStatus>ATTACKIQ</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